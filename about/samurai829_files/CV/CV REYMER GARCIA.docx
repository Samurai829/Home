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1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2038"/>
        <w:gridCol w:w="1802"/>
        <w:gridCol w:w="424"/>
        <w:gridCol w:w="3444"/>
        <w:gridCol w:w="2769"/>
      </w:tblGrid>
      <w:tr w:rsidR="004B4147" w:rsidRPr="004B4147" w14:paraId="4AC6DF5F" w14:textId="77777777" w:rsidTr="00C14DA8">
        <w:trPr>
          <w:trHeight w:val="1302"/>
        </w:trPr>
        <w:tc>
          <w:tcPr>
            <w:tcW w:w="2398" w:type="dxa"/>
            <w:gridSpan w:val="2"/>
          </w:tcPr>
          <w:p w14:paraId="655955EB" w14:textId="4DC61740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4F972550" wp14:editId="3FA89E38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47C8B80" w14:textId="535E2CA8" w:rsidR="004B4147" w:rsidRDefault="0052311B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EFF83B4" w14:textId="4B788FFA" w:rsidR="004B4147" w:rsidRDefault="0052311B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G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972550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147C8B80" w14:textId="535E2CA8" w:rsidR="004B4147" w:rsidRDefault="0052311B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6EFF83B4" w14:textId="4B788FFA" w:rsidR="004B4147" w:rsidRDefault="0052311B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G</w:t>
                              </w:r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39" w:type="dxa"/>
            <w:gridSpan w:val="4"/>
            <w:tcBorders>
              <w:bottom w:val="single" w:sz="4" w:space="0" w:color="FFFFFF" w:themeColor="background1"/>
            </w:tcBorders>
          </w:tcPr>
          <w:p w14:paraId="2F41FFD9" w14:textId="2F9EB217" w:rsidR="004B4147" w:rsidRPr="00472B3C" w:rsidRDefault="0052311B" w:rsidP="004B4147">
            <w:pPr>
              <w:pStyle w:val="Title"/>
              <w:rPr>
                <w:color w:val="FFFFFF" w:themeColor="background1"/>
              </w:rPr>
            </w:pPr>
            <w:r w:rsidRPr="00472B3C">
              <w:rPr>
                <w:color w:val="FFFFFF" w:themeColor="background1"/>
              </w:rPr>
              <w:t>Reymer</w:t>
            </w:r>
          </w:p>
          <w:p w14:paraId="1200FBC1" w14:textId="01CF8661" w:rsidR="004B4147" w:rsidRPr="004B4147" w:rsidRDefault="0052311B" w:rsidP="00A21AF8">
            <w:pPr>
              <w:pStyle w:val="Subtitle"/>
            </w:pPr>
            <w:r w:rsidRPr="00472B3C">
              <w:rPr>
                <w:color w:val="FFFFFF" w:themeColor="background1"/>
              </w:rPr>
              <w:t>Garcia Acevedo</w:t>
            </w:r>
          </w:p>
        </w:tc>
      </w:tr>
      <w:tr w:rsidR="00A21AF8" w:rsidRPr="004B4147" w14:paraId="5AB069F8" w14:textId="77777777" w:rsidTr="00C14DA8">
        <w:trPr>
          <w:trHeight w:val="399"/>
        </w:trPr>
        <w:tc>
          <w:tcPr>
            <w:tcW w:w="2398" w:type="dxa"/>
            <w:gridSpan w:val="2"/>
          </w:tcPr>
          <w:p w14:paraId="4A742B8F" w14:textId="77777777" w:rsidR="00A21AF8" w:rsidRPr="004B4147" w:rsidRDefault="00A21AF8" w:rsidP="000161E1"/>
        </w:tc>
        <w:tc>
          <w:tcPr>
            <w:tcW w:w="8439" w:type="dxa"/>
            <w:gridSpan w:val="4"/>
            <w:tcBorders>
              <w:top w:val="single" w:sz="4" w:space="0" w:color="FFFFFF" w:themeColor="background1"/>
            </w:tcBorders>
          </w:tcPr>
          <w:p w14:paraId="65B7E3F0" w14:textId="20042F26" w:rsidR="00A21AF8" w:rsidRPr="00826DCD" w:rsidRDefault="0052311B" w:rsidP="00A21AF8">
            <w:pPr>
              <w:pStyle w:val="Jobtitle"/>
              <w:rPr>
                <w:b/>
                <w:bCs/>
              </w:rPr>
            </w:pPr>
            <w:r w:rsidRPr="00826DCD">
              <w:rPr>
                <w:b/>
                <w:bCs/>
              </w:rPr>
              <w:t>DevOp</w:t>
            </w:r>
            <w:r w:rsidR="003F7EF1">
              <w:rPr>
                <w:b/>
                <w:bCs/>
              </w:rPr>
              <w:t>s Engineer</w:t>
            </w:r>
            <w:r w:rsidRPr="00826DCD">
              <w:rPr>
                <w:b/>
                <w:bCs/>
              </w:rPr>
              <w:t>/Technical Support</w:t>
            </w:r>
          </w:p>
        </w:tc>
      </w:tr>
      <w:tr w:rsidR="007772B1" w:rsidRPr="004B4147" w14:paraId="5BB30797" w14:textId="77777777" w:rsidTr="00C14DA8">
        <w:trPr>
          <w:trHeight w:val="668"/>
        </w:trPr>
        <w:tc>
          <w:tcPr>
            <w:tcW w:w="2398" w:type="dxa"/>
            <w:gridSpan w:val="2"/>
          </w:tcPr>
          <w:p w14:paraId="3CDE2BA1" w14:textId="77777777" w:rsidR="007772B1" w:rsidRPr="004B4147" w:rsidRDefault="007772B1" w:rsidP="00A21AF8"/>
        </w:tc>
        <w:tc>
          <w:tcPr>
            <w:tcW w:w="8439" w:type="dxa"/>
            <w:gridSpan w:val="4"/>
          </w:tcPr>
          <w:p w14:paraId="323CA5D7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21C60523" w14:textId="77777777" w:rsidTr="00C14DA8">
        <w:trPr>
          <w:trHeight w:val="399"/>
        </w:trPr>
        <w:tc>
          <w:tcPr>
            <w:tcW w:w="360" w:type="dxa"/>
            <w:vAlign w:val="center"/>
          </w:tcPr>
          <w:p w14:paraId="7E370790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3240D02" wp14:editId="2913FAD7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5B6940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40" w:type="dxa"/>
            <w:gridSpan w:val="2"/>
            <w:vAlign w:val="center"/>
          </w:tcPr>
          <w:p w14:paraId="202A2C1B" w14:textId="0B04FE41" w:rsidR="00BF0DAF" w:rsidRPr="00B03ED5" w:rsidRDefault="0052311B" w:rsidP="00BF0DAF">
            <w:pPr>
              <w:pStyle w:val="Contact"/>
            </w:pPr>
            <w:r>
              <w:t>1 849-250-9709</w:t>
            </w:r>
          </w:p>
        </w:tc>
        <w:tc>
          <w:tcPr>
            <w:tcW w:w="424" w:type="dxa"/>
          </w:tcPr>
          <w:p w14:paraId="0CEAC6FA" w14:textId="77777777" w:rsidR="00BF0DAF" w:rsidRPr="00997E86" w:rsidRDefault="00BF0DAF" w:rsidP="00BF0DAF"/>
        </w:tc>
        <w:tc>
          <w:tcPr>
            <w:tcW w:w="6213" w:type="dxa"/>
            <w:gridSpan w:val="2"/>
            <w:vMerge w:val="restart"/>
          </w:tcPr>
          <w:tbl>
            <w:tblPr>
              <w:tblStyle w:val="TableGrid"/>
              <w:tblpPr w:leftFromText="141" w:rightFromText="141" w:vertAnchor="text" w:horzAnchor="page" w:tblpX="3721" w:tblpY="-123"/>
              <w:tblOverlap w:val="never"/>
              <w:tblW w:w="25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1"/>
            </w:tblGrid>
            <w:tr w:rsidR="00541CF2" w14:paraId="7B8FEAD3" w14:textId="77777777" w:rsidTr="00E5258D">
              <w:trPr>
                <w:trHeight w:val="195"/>
              </w:trPr>
              <w:tc>
                <w:tcPr>
                  <w:tcW w:w="2589" w:type="dxa"/>
                </w:tcPr>
                <w:p w14:paraId="3BCE7CA0" w14:textId="004EDA93" w:rsidR="00541CF2" w:rsidRPr="00BC7D72" w:rsidRDefault="00541CF2" w:rsidP="00541CF2">
                  <w:pPr>
                    <w:pStyle w:val="Heading1"/>
                    <w:outlineLvl w:val="0"/>
                    <w:rPr>
                      <w:b/>
                      <w:bCs/>
                    </w:rPr>
                  </w:pPr>
                  <w:r w:rsidRPr="00BC7D72">
                    <w:rPr>
                      <w:b/>
                      <w:bCs/>
                    </w:rPr>
                    <w:t>OBJETIVO</w:t>
                  </w:r>
                </w:p>
              </w:tc>
            </w:tr>
          </w:tbl>
          <w:p w14:paraId="2D7FE58D" w14:textId="1FDADDAF" w:rsidR="00541CF2" w:rsidRPr="00BC7D72" w:rsidRDefault="00541CF2" w:rsidP="00BF0DAF">
            <w:pPr>
              <w:pStyle w:val="Heading1"/>
              <w:rPr>
                <w:b/>
                <w:bCs/>
              </w:rPr>
            </w:pPr>
            <w:r>
              <w:t xml:space="preserve"> </w:t>
            </w:r>
            <w:r w:rsidRPr="00BC7D72">
              <w:rPr>
                <w:b/>
                <w:bCs/>
              </w:rPr>
              <w:t>PERFIL</w:t>
            </w:r>
          </w:p>
          <w:p w14:paraId="25E01D05" w14:textId="64FF3422" w:rsidR="00BF0DAF" w:rsidRPr="00997E86" w:rsidRDefault="00BF0DAF" w:rsidP="00BF0DAF">
            <w:pPr>
              <w:pStyle w:val="Heading1"/>
            </w:pPr>
          </w:p>
        </w:tc>
      </w:tr>
      <w:tr w:rsidR="00BF0DAF" w:rsidRPr="00997E86" w14:paraId="6C0A7165" w14:textId="77777777" w:rsidTr="00C14DA8">
        <w:trPr>
          <w:trHeight w:val="396"/>
        </w:trPr>
        <w:tc>
          <w:tcPr>
            <w:tcW w:w="360" w:type="dxa"/>
            <w:vAlign w:val="center"/>
          </w:tcPr>
          <w:p w14:paraId="44BFCBA8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E8AE045" wp14:editId="30CAB2ED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C58806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">
                        <v:imagedata r:id="rId16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40" w:type="dxa"/>
            <w:gridSpan w:val="2"/>
            <w:vAlign w:val="center"/>
          </w:tcPr>
          <w:p w14:paraId="6F52275B" w14:textId="77777777" w:rsidR="001071E6" w:rsidRDefault="00AB252D" w:rsidP="00BF0DAF">
            <w:pPr>
              <w:pStyle w:val="Contact"/>
              <w:rPr>
                <w:rStyle w:val="Hyperlink"/>
                <w:color w:val="4E7BBF" w:themeColor="accent1" w:themeTint="99"/>
              </w:rPr>
            </w:pPr>
            <w:hyperlink r:id="rId17" w:history="1">
              <w:r w:rsidR="001071E6" w:rsidRPr="00B1117A">
                <w:rPr>
                  <w:rStyle w:val="Hyperlink"/>
                  <w:color w:val="4E7BBF" w:themeColor="accent1" w:themeTint="99"/>
                </w:rPr>
                <w:t>reymer.</w:t>
              </w:r>
              <w:r w:rsidR="001071E6">
                <w:rPr>
                  <w:rStyle w:val="Hyperlink"/>
                  <w:color w:val="4E7BBF" w:themeColor="accent1" w:themeTint="99"/>
                </w:rPr>
                <w:t>garcia</w:t>
              </w:r>
              <w:r w:rsidR="001071E6" w:rsidRPr="00B1117A">
                <w:rPr>
                  <w:rStyle w:val="Hyperlink"/>
                  <w:color w:val="4E7BBF" w:themeColor="accent1" w:themeTint="99"/>
                </w:rPr>
                <w:t>94@gmail.com</w:t>
              </w:r>
            </w:hyperlink>
          </w:p>
          <w:p w14:paraId="0CF4D1DD" w14:textId="3571F1B3" w:rsidR="00B1117A" w:rsidRPr="00B1117A" w:rsidRDefault="00AB252D" w:rsidP="00BF0DAF">
            <w:pPr>
              <w:pStyle w:val="Contact"/>
              <w:rPr>
                <w:color w:val="4E7BBF" w:themeColor="accent1" w:themeTint="99"/>
              </w:rPr>
            </w:pPr>
            <w:hyperlink r:id="rId18" w:history="1">
              <w:r w:rsidR="00B1117A" w:rsidRPr="00B1117A">
                <w:rPr>
                  <w:rStyle w:val="Hyperlink"/>
                  <w:color w:val="4E7BBF" w:themeColor="accent1" w:themeTint="99"/>
                </w:rPr>
                <w:t>stevengarcia.94@hotmail.com</w:t>
              </w:r>
            </w:hyperlink>
          </w:p>
        </w:tc>
        <w:tc>
          <w:tcPr>
            <w:tcW w:w="424" w:type="dxa"/>
          </w:tcPr>
          <w:p w14:paraId="2723B8FE" w14:textId="77777777" w:rsidR="00BF0DAF" w:rsidRPr="00997E86" w:rsidRDefault="00BF0DAF" w:rsidP="00BF0DAF"/>
        </w:tc>
        <w:tc>
          <w:tcPr>
            <w:tcW w:w="6213" w:type="dxa"/>
            <w:gridSpan w:val="2"/>
            <w:vMerge/>
          </w:tcPr>
          <w:p w14:paraId="207CBA79" w14:textId="77777777" w:rsidR="00BF0DAF" w:rsidRPr="00997E86" w:rsidRDefault="00BF0DAF" w:rsidP="00BF0DAF"/>
        </w:tc>
      </w:tr>
      <w:tr w:rsidR="00CD2FD2" w:rsidRPr="00472B3C" w14:paraId="3281D1EE" w14:textId="77777777" w:rsidTr="00C14DA8">
        <w:trPr>
          <w:trHeight w:val="401"/>
        </w:trPr>
        <w:tc>
          <w:tcPr>
            <w:tcW w:w="360" w:type="dxa"/>
            <w:vAlign w:val="center"/>
          </w:tcPr>
          <w:p w14:paraId="67AD2DCB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B3EEB50" wp14:editId="67D64542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E6CE37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">
                        <v:imagedata r:id="rId21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40" w:type="dxa"/>
            <w:gridSpan w:val="2"/>
            <w:vAlign w:val="center"/>
          </w:tcPr>
          <w:p w14:paraId="79C2B98E" w14:textId="7F43028D" w:rsidR="00CD2FD2" w:rsidRPr="0052311B" w:rsidRDefault="0052311B" w:rsidP="00CD2FD2">
            <w:pPr>
              <w:pStyle w:val="Contact"/>
              <w:rPr>
                <w:lang w:val="es-US"/>
              </w:rPr>
            </w:pPr>
            <w:r w:rsidRPr="0052311B">
              <w:rPr>
                <w:lang w:val="es-US"/>
              </w:rPr>
              <w:t>Sto. Dgo. Este</w:t>
            </w:r>
            <w:r>
              <w:rPr>
                <w:lang w:val="es-US"/>
              </w:rPr>
              <w:t>/ Santo Domingo RD</w:t>
            </w:r>
          </w:p>
        </w:tc>
        <w:tc>
          <w:tcPr>
            <w:tcW w:w="424" w:type="dxa"/>
          </w:tcPr>
          <w:p w14:paraId="3E55839B" w14:textId="77777777" w:rsidR="00CD2FD2" w:rsidRPr="0052311B" w:rsidRDefault="00CD2FD2" w:rsidP="00541CF2">
            <w:pPr>
              <w:rPr>
                <w:lang w:val="es-US"/>
              </w:rPr>
            </w:pPr>
          </w:p>
        </w:tc>
        <w:tc>
          <w:tcPr>
            <w:tcW w:w="3444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71A6B76F" w14:textId="2666929C" w:rsidR="00CD2FD2" w:rsidRPr="00541CF2" w:rsidRDefault="00541CF2" w:rsidP="00A73E2F">
            <w:pPr>
              <w:pStyle w:val="Introduction"/>
              <w:spacing w:line="240" w:lineRule="auto"/>
              <w:rPr>
                <w:i w:val="0"/>
                <w:iCs/>
                <w:lang w:val="es-US"/>
              </w:rPr>
            </w:pPr>
            <w:r w:rsidRPr="00AC1EC6">
              <w:rPr>
                <w:i w:val="0"/>
                <w:iCs/>
                <w:sz w:val="24"/>
                <w:szCs w:val="16"/>
                <w:lang w:val="es-US"/>
              </w:rPr>
              <w:t>Tengo un carácter emprendedor, siempre intento dar lo mejor de mí además de siempre tener la disposición para aprender algo nuevo que me ayude a mi desarrollo laboral.</w:t>
            </w:r>
          </w:p>
        </w:tc>
        <w:tc>
          <w:tcPr>
            <w:tcW w:w="2769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23D80D45" w14:textId="3BDB76C5" w:rsidR="00CD2FD2" w:rsidRPr="00700321" w:rsidRDefault="00700321" w:rsidP="00A73E2F">
            <w:pPr>
              <w:spacing w:line="240" w:lineRule="auto"/>
              <w:rPr>
                <w:lang w:val="es-US"/>
              </w:rPr>
            </w:pPr>
            <w:r w:rsidRPr="00541CF2">
              <w:rPr>
                <w:sz w:val="24"/>
                <w:szCs w:val="24"/>
                <w:lang w:val="es-US"/>
              </w:rPr>
              <w:t xml:space="preserve">Desempeñar en la </w:t>
            </w:r>
            <w:r w:rsidR="009A21A6">
              <w:rPr>
                <w:sz w:val="24"/>
                <w:szCs w:val="24"/>
                <w:lang w:val="es-US"/>
              </w:rPr>
              <w:t>empresa</w:t>
            </w:r>
            <w:r w:rsidRPr="00541CF2">
              <w:rPr>
                <w:sz w:val="24"/>
                <w:szCs w:val="24"/>
                <w:lang w:val="es-US"/>
              </w:rPr>
              <w:t xml:space="preserve"> una buena labor, con responsabilidad y respeto; como también poner en práctica mis conocimientos y otras labores que le sean favorables.</w:t>
            </w:r>
          </w:p>
        </w:tc>
      </w:tr>
      <w:tr w:rsidR="00CD2FD2" w:rsidRPr="00997E86" w14:paraId="34272E7A" w14:textId="77777777" w:rsidTr="00C14DA8">
        <w:trPr>
          <w:trHeight w:val="381"/>
        </w:trPr>
        <w:tc>
          <w:tcPr>
            <w:tcW w:w="360" w:type="dxa"/>
            <w:vAlign w:val="center"/>
          </w:tcPr>
          <w:p w14:paraId="395F6457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222BF615" wp14:editId="0B8C35D6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76D0B6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">
                        <v:imagedata r:id="rId24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40" w:type="dxa"/>
            <w:gridSpan w:val="2"/>
            <w:vAlign w:val="center"/>
          </w:tcPr>
          <w:p w14:paraId="1B991F05" w14:textId="57C1815F" w:rsidR="00CD2FD2" w:rsidRPr="00B03ED5" w:rsidRDefault="00141EBD" w:rsidP="00CD2FD2">
            <w:pPr>
              <w:pStyle w:val="Contact"/>
            </w:pPr>
            <w:r w:rsidRPr="00141EBD">
              <w:rPr>
                <w:color w:val="1D3251" w:themeColor="accent5" w:themeShade="40"/>
              </w:rPr>
              <w:t>LinkedIn</w:t>
            </w:r>
            <w:r>
              <w:t xml:space="preserve"> / </w:t>
            </w:r>
            <w:hyperlink r:id="rId25" w:history="1">
              <w:r w:rsidR="0052311B" w:rsidRPr="00B1117A">
                <w:rPr>
                  <w:rStyle w:val="Hyperlink"/>
                  <w:color w:val="4E7BBF" w:themeColor="accent1" w:themeTint="99"/>
                </w:rPr>
                <w:t>Reymer Steven Garcia</w:t>
              </w:r>
              <w:r w:rsidRPr="00B1117A">
                <w:rPr>
                  <w:rStyle w:val="Hyperlink"/>
                  <w:color w:val="4E7BBF" w:themeColor="accent1" w:themeTint="99"/>
                </w:rPr>
                <w:t xml:space="preserve"> Acevedo</w:t>
              </w:r>
            </w:hyperlink>
          </w:p>
        </w:tc>
        <w:tc>
          <w:tcPr>
            <w:tcW w:w="424" w:type="dxa"/>
          </w:tcPr>
          <w:p w14:paraId="5C47CC3F" w14:textId="77777777" w:rsidR="00CD2FD2" w:rsidRPr="00997E86" w:rsidRDefault="00CD2FD2" w:rsidP="00CD2FD2"/>
        </w:tc>
        <w:tc>
          <w:tcPr>
            <w:tcW w:w="3444" w:type="dxa"/>
            <w:vMerge/>
            <w:tcBorders>
              <w:bottom w:val="single" w:sz="4" w:space="0" w:color="D9D9D9" w:themeColor="background1" w:themeShade="D9"/>
            </w:tcBorders>
          </w:tcPr>
          <w:p w14:paraId="49736706" w14:textId="77777777" w:rsidR="00CD2FD2" w:rsidRPr="00997E86" w:rsidRDefault="00CD2FD2" w:rsidP="00CD2FD2"/>
        </w:tc>
        <w:tc>
          <w:tcPr>
            <w:tcW w:w="2769" w:type="dxa"/>
            <w:vMerge/>
            <w:tcBorders>
              <w:bottom w:val="single" w:sz="4" w:space="0" w:color="D9D9D9" w:themeColor="background1" w:themeShade="D9"/>
            </w:tcBorders>
          </w:tcPr>
          <w:p w14:paraId="6B443EB9" w14:textId="77777777" w:rsidR="00CD2FD2" w:rsidRPr="00997E86" w:rsidRDefault="00CD2FD2" w:rsidP="00CD2FD2"/>
        </w:tc>
      </w:tr>
      <w:tr w:rsidR="00CD2FD2" w:rsidRPr="00997E86" w14:paraId="64CF297F" w14:textId="77777777" w:rsidTr="00C14DA8">
        <w:trPr>
          <w:trHeight w:val="399"/>
        </w:trPr>
        <w:tc>
          <w:tcPr>
            <w:tcW w:w="360" w:type="dxa"/>
            <w:vAlign w:val="center"/>
          </w:tcPr>
          <w:p w14:paraId="5E2ECE1E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CF9FAAE" wp14:editId="3D12B7EF">
                      <wp:extent cx="213066" cy="213066"/>
                      <wp:effectExtent l="0" t="0" r="0" b="0"/>
                      <wp:docPr id="146" name="Group 146" descr="Icon Skyp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2394E8" id="Group 146" o:spid="_x0000_s1026" alt="Icon Skype" style="width:16.8pt;height:16.8pt;mso-position-horizontal-relative:char;mso-position-vertical-relative:line" coordorigin="5158,32233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">
                      <v:rect id="Rectangle 147" o:spid="_x0000_s1027" alt="&quot;&quot;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COF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T+DxTLxALv4AAAD//wMAUEsBAi0AFAAGAAgAAAAhANvh9svuAAAAhQEAABMAAAAAAAAAAAAA&#10;AAAAAAAAAFtDb250ZW50X1R5cGVzXS54bWxQSwECLQAUAAYACAAAACEAWvQsW78AAAAVAQAACwAA&#10;AAAAAAAAAAAAAAAfAQAAX3JlbHMvLnJlbHNQSwECLQAUAAYACAAAACEASRwjhc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">
                        <v:imagedata r:id="rId28" o:title="Speec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40" w:type="dxa"/>
            <w:gridSpan w:val="2"/>
            <w:vAlign w:val="center"/>
          </w:tcPr>
          <w:p w14:paraId="44A63FE5" w14:textId="207CF2DF" w:rsidR="00CD2FD2" w:rsidRPr="00B03ED5" w:rsidRDefault="0052311B" w:rsidP="00CD2FD2">
            <w:pPr>
              <w:pStyle w:val="Contact"/>
            </w:pPr>
            <w:r>
              <w:t>1 849-250-9709</w:t>
            </w:r>
          </w:p>
        </w:tc>
        <w:tc>
          <w:tcPr>
            <w:tcW w:w="424" w:type="dxa"/>
          </w:tcPr>
          <w:p w14:paraId="38EE1CB8" w14:textId="77777777" w:rsidR="00CD2FD2" w:rsidRPr="00997E86" w:rsidRDefault="00CD2FD2" w:rsidP="00CD2FD2"/>
        </w:tc>
        <w:tc>
          <w:tcPr>
            <w:tcW w:w="3444" w:type="dxa"/>
            <w:vMerge/>
            <w:tcBorders>
              <w:bottom w:val="single" w:sz="4" w:space="0" w:color="D9D9D9" w:themeColor="background1" w:themeShade="D9"/>
            </w:tcBorders>
          </w:tcPr>
          <w:p w14:paraId="21D0813B" w14:textId="77777777" w:rsidR="00CD2FD2" w:rsidRPr="00997E86" w:rsidRDefault="00CD2FD2" w:rsidP="00CD2FD2"/>
        </w:tc>
        <w:tc>
          <w:tcPr>
            <w:tcW w:w="2769" w:type="dxa"/>
            <w:vMerge/>
            <w:tcBorders>
              <w:bottom w:val="single" w:sz="4" w:space="0" w:color="D9D9D9" w:themeColor="background1" w:themeShade="D9"/>
            </w:tcBorders>
          </w:tcPr>
          <w:p w14:paraId="56FA8BB9" w14:textId="77777777" w:rsidR="00CD2FD2" w:rsidRPr="00997E86" w:rsidRDefault="00CD2FD2" w:rsidP="00CD2FD2"/>
        </w:tc>
      </w:tr>
      <w:tr w:rsidR="00CD2FD2" w:rsidRPr="00997E86" w14:paraId="35E91C2B" w14:textId="77777777" w:rsidTr="00C14DA8">
        <w:trPr>
          <w:trHeight w:val="381"/>
        </w:trPr>
        <w:tc>
          <w:tcPr>
            <w:tcW w:w="360" w:type="dxa"/>
            <w:vAlign w:val="center"/>
          </w:tcPr>
          <w:p w14:paraId="7A77DF8D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22713AF" wp14:editId="002ADB79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5BA30B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">
                        <v:imagedata r:id="rId31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40" w:type="dxa"/>
            <w:gridSpan w:val="2"/>
            <w:vAlign w:val="center"/>
          </w:tcPr>
          <w:p w14:paraId="63C80C12" w14:textId="635CF679" w:rsidR="00CD2FD2" w:rsidRPr="00B03ED5" w:rsidRDefault="00AB252D" w:rsidP="00CD2FD2">
            <w:pPr>
              <w:pStyle w:val="Contact"/>
            </w:pPr>
            <w:hyperlink r:id="rId32" w:history="1">
              <w:r w:rsidR="00C14DA8" w:rsidRPr="00C14DA8">
                <w:rPr>
                  <w:rStyle w:val="Hyperlink"/>
                </w:rPr>
                <w:t>https://samurai829.gith</w:t>
              </w:r>
              <w:r w:rsidR="00C14DA8" w:rsidRPr="00C14DA8">
                <w:rPr>
                  <w:rStyle w:val="Hyperlink"/>
                </w:rPr>
                <w:t>u</w:t>
              </w:r>
              <w:r w:rsidR="00C14DA8" w:rsidRPr="00C14DA8">
                <w:rPr>
                  <w:rStyle w:val="Hyperlink"/>
                </w:rPr>
                <w:t>b.io/home/</w:t>
              </w:r>
            </w:hyperlink>
          </w:p>
        </w:tc>
        <w:tc>
          <w:tcPr>
            <w:tcW w:w="424" w:type="dxa"/>
          </w:tcPr>
          <w:p w14:paraId="0C840574" w14:textId="77777777" w:rsidR="00CD2FD2" w:rsidRPr="00997E86" w:rsidRDefault="00CD2FD2" w:rsidP="00CD2FD2"/>
        </w:tc>
        <w:tc>
          <w:tcPr>
            <w:tcW w:w="3444" w:type="dxa"/>
            <w:vMerge/>
            <w:tcBorders>
              <w:bottom w:val="single" w:sz="4" w:space="0" w:color="D9D9D9" w:themeColor="background1" w:themeShade="D9"/>
            </w:tcBorders>
          </w:tcPr>
          <w:p w14:paraId="3FD1F0BB" w14:textId="77777777" w:rsidR="00CD2FD2" w:rsidRPr="00997E86" w:rsidRDefault="00CD2FD2" w:rsidP="00CD2FD2"/>
        </w:tc>
        <w:tc>
          <w:tcPr>
            <w:tcW w:w="2769" w:type="dxa"/>
            <w:vMerge/>
            <w:tcBorders>
              <w:bottom w:val="single" w:sz="4" w:space="0" w:color="D9D9D9" w:themeColor="background1" w:themeShade="D9"/>
            </w:tcBorders>
          </w:tcPr>
          <w:p w14:paraId="740D1B9C" w14:textId="77777777" w:rsidR="00CD2FD2" w:rsidRPr="00997E86" w:rsidRDefault="00CD2FD2" w:rsidP="00CD2FD2"/>
        </w:tc>
      </w:tr>
      <w:tr w:rsidR="00CD2FD2" w:rsidRPr="00997E86" w14:paraId="0E970AFD" w14:textId="77777777" w:rsidTr="00C14DA8">
        <w:trPr>
          <w:trHeight w:val="350"/>
        </w:trPr>
        <w:tc>
          <w:tcPr>
            <w:tcW w:w="4200" w:type="dxa"/>
            <w:gridSpan w:val="3"/>
          </w:tcPr>
          <w:p w14:paraId="4AEA780F" w14:textId="77777777" w:rsidR="00CD2FD2" w:rsidRPr="00997E86" w:rsidRDefault="00CD2FD2" w:rsidP="00CD2FD2"/>
        </w:tc>
        <w:tc>
          <w:tcPr>
            <w:tcW w:w="424" w:type="dxa"/>
          </w:tcPr>
          <w:p w14:paraId="200CBA82" w14:textId="77777777" w:rsidR="00CD2FD2" w:rsidRPr="00997E86" w:rsidRDefault="00CD2FD2" w:rsidP="00CD2FD2"/>
        </w:tc>
        <w:tc>
          <w:tcPr>
            <w:tcW w:w="3444" w:type="dxa"/>
            <w:vMerge/>
            <w:tcBorders>
              <w:bottom w:val="single" w:sz="4" w:space="0" w:color="D9D9D9" w:themeColor="background1" w:themeShade="D9"/>
            </w:tcBorders>
          </w:tcPr>
          <w:p w14:paraId="235BC5A6" w14:textId="77777777" w:rsidR="00CD2FD2" w:rsidRPr="00997E86" w:rsidRDefault="00CD2FD2" w:rsidP="00CD2FD2"/>
        </w:tc>
        <w:tc>
          <w:tcPr>
            <w:tcW w:w="2769" w:type="dxa"/>
            <w:vMerge/>
            <w:tcBorders>
              <w:bottom w:val="single" w:sz="4" w:space="0" w:color="D9D9D9" w:themeColor="background1" w:themeShade="D9"/>
            </w:tcBorders>
          </w:tcPr>
          <w:p w14:paraId="12BA4288" w14:textId="77777777" w:rsidR="00CD2FD2" w:rsidRPr="00997E86" w:rsidRDefault="00CD2FD2" w:rsidP="00CD2FD2"/>
        </w:tc>
      </w:tr>
      <w:tr w:rsidR="00CD2FD2" w:rsidRPr="00997E86" w14:paraId="18F91D19" w14:textId="77777777" w:rsidTr="00C14DA8">
        <w:trPr>
          <w:trHeight w:val="85"/>
        </w:trPr>
        <w:tc>
          <w:tcPr>
            <w:tcW w:w="4200" w:type="dxa"/>
            <w:gridSpan w:val="3"/>
          </w:tcPr>
          <w:p w14:paraId="538D4C7F" w14:textId="77777777" w:rsidR="00CD2FD2" w:rsidRPr="00997E86" w:rsidRDefault="00CD2FD2" w:rsidP="00CD2FD2"/>
        </w:tc>
        <w:tc>
          <w:tcPr>
            <w:tcW w:w="424" w:type="dxa"/>
          </w:tcPr>
          <w:p w14:paraId="6EBC9401" w14:textId="77777777" w:rsidR="00CD2FD2" w:rsidRPr="00997E86" w:rsidRDefault="00CD2FD2" w:rsidP="00CD2FD2"/>
        </w:tc>
        <w:tc>
          <w:tcPr>
            <w:tcW w:w="3444" w:type="dxa"/>
            <w:tcBorders>
              <w:top w:val="single" w:sz="4" w:space="0" w:color="D9D9D9" w:themeColor="background1" w:themeShade="D9"/>
            </w:tcBorders>
          </w:tcPr>
          <w:p w14:paraId="5386CB78" w14:textId="77777777" w:rsidR="00CD2FD2" w:rsidRPr="00997E86" w:rsidRDefault="00CD2FD2" w:rsidP="00CD2FD2"/>
        </w:tc>
        <w:tc>
          <w:tcPr>
            <w:tcW w:w="2769" w:type="dxa"/>
            <w:tcBorders>
              <w:top w:val="single" w:sz="4" w:space="0" w:color="D9D9D9" w:themeColor="background1" w:themeShade="D9"/>
            </w:tcBorders>
          </w:tcPr>
          <w:p w14:paraId="7538A404" w14:textId="77777777" w:rsidR="00CD2FD2" w:rsidRPr="00997E86" w:rsidRDefault="00CD2FD2" w:rsidP="00CD2FD2"/>
        </w:tc>
      </w:tr>
      <w:tr w:rsidR="00144072" w:rsidRPr="00700321" w14:paraId="41FCF905" w14:textId="77777777" w:rsidTr="00C14DA8">
        <w:trPr>
          <w:trHeight w:val="6962"/>
        </w:trPr>
        <w:tc>
          <w:tcPr>
            <w:tcW w:w="4200" w:type="dxa"/>
            <w:gridSpan w:val="3"/>
            <w:tcBorders>
              <w:right w:val="single" w:sz="4" w:space="0" w:color="D9D9D9" w:themeColor="background1" w:themeShade="D9"/>
            </w:tcBorders>
          </w:tcPr>
          <w:p w14:paraId="27DE1470" w14:textId="268E34B8" w:rsidR="00144072" w:rsidRPr="00B80B28" w:rsidRDefault="00B80B28" w:rsidP="00144072">
            <w:pPr>
              <w:pStyle w:val="Heading1"/>
              <w:rPr>
                <w:b/>
                <w:bCs/>
                <w:lang w:val="es-US"/>
              </w:rPr>
            </w:pPr>
            <w:r w:rsidRPr="00B80B28">
              <w:rPr>
                <w:b/>
                <w:bCs/>
                <w:lang w:val="es-US"/>
              </w:rPr>
              <w:t>educacion</w:t>
            </w:r>
          </w:p>
          <w:p w14:paraId="00B4B245" w14:textId="77777777" w:rsidR="0019018C" w:rsidRPr="0019018C" w:rsidRDefault="0019018C" w:rsidP="00A73E2F">
            <w:pPr>
              <w:keepNext/>
              <w:keepLines/>
              <w:spacing w:after="0" w:line="240" w:lineRule="auto"/>
              <w:outlineLvl w:val="1"/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</w:pPr>
            <w:r w:rsidRPr="0019018C"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  <w:t>ING. SISTEMA</w:t>
            </w:r>
          </w:p>
          <w:p w14:paraId="2F279EF7" w14:textId="77777777" w:rsidR="0019018C" w:rsidRPr="0019018C" w:rsidRDefault="0019018C" w:rsidP="00A73E2F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sz w:val="20"/>
                <w:szCs w:val="20"/>
                <w:lang w:val="es-US"/>
              </w:rPr>
            </w:pPr>
            <w:r w:rsidRPr="0019018C">
              <w:rPr>
                <w:rFonts w:eastAsiaTheme="majorEastAsia" w:cstheme="majorBidi"/>
                <w:sz w:val="20"/>
                <w:szCs w:val="20"/>
                <w:lang w:val="es-US"/>
              </w:rPr>
              <w:t>UNIVERSIDAD TECNOLOGIA DE SANTIAGO</w:t>
            </w:r>
          </w:p>
          <w:p w14:paraId="1E0A2F6B" w14:textId="77777777" w:rsidR="0019018C" w:rsidRPr="0019018C" w:rsidRDefault="0019018C" w:rsidP="00A73E2F">
            <w:pPr>
              <w:spacing w:line="240" w:lineRule="auto"/>
              <w:rPr>
                <w:sz w:val="20"/>
                <w:szCs w:val="20"/>
                <w:lang w:val="es-US"/>
              </w:rPr>
            </w:pPr>
            <w:r w:rsidRPr="0019018C">
              <w:rPr>
                <w:sz w:val="20"/>
                <w:szCs w:val="20"/>
                <w:lang w:val="es-US"/>
              </w:rPr>
              <w:t>2013-2020</w:t>
            </w:r>
          </w:p>
          <w:p w14:paraId="07C9D801" w14:textId="77777777" w:rsidR="0019018C" w:rsidRPr="0019018C" w:rsidRDefault="0019018C" w:rsidP="00A73E2F">
            <w:pPr>
              <w:keepNext/>
              <w:keepLines/>
              <w:spacing w:after="0" w:line="240" w:lineRule="auto"/>
              <w:outlineLvl w:val="1"/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</w:pPr>
            <w:r w:rsidRPr="0019018C"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  <w:t>BACHILLER</w:t>
            </w:r>
          </w:p>
          <w:p w14:paraId="65705C11" w14:textId="77777777" w:rsidR="0019018C" w:rsidRPr="0019018C" w:rsidRDefault="0019018C" w:rsidP="00A73E2F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sz w:val="20"/>
                <w:szCs w:val="20"/>
                <w:lang w:val="es-US"/>
              </w:rPr>
            </w:pPr>
            <w:r w:rsidRPr="0019018C">
              <w:rPr>
                <w:rFonts w:eastAsiaTheme="majorEastAsia" w:cstheme="majorBidi"/>
                <w:sz w:val="20"/>
                <w:szCs w:val="20"/>
                <w:lang w:val="es-US"/>
              </w:rPr>
              <w:t>CENTRO EDUCATIVO SAN ELIAS</w:t>
            </w:r>
          </w:p>
          <w:p w14:paraId="0DC2C3B0" w14:textId="2288D520" w:rsidR="00144072" w:rsidRPr="00B80B28" w:rsidRDefault="0019018C" w:rsidP="00A73E2F">
            <w:pPr>
              <w:spacing w:line="240" w:lineRule="auto"/>
              <w:rPr>
                <w:sz w:val="20"/>
                <w:szCs w:val="20"/>
                <w:lang w:val="es-US"/>
              </w:rPr>
            </w:pPr>
            <w:r w:rsidRPr="00B80B28">
              <w:rPr>
                <w:sz w:val="20"/>
                <w:szCs w:val="20"/>
                <w:lang w:val="es-US"/>
              </w:rPr>
              <w:t>2009-2013</w:t>
            </w:r>
          </w:p>
          <w:p w14:paraId="03D9F6DB" w14:textId="577D9FA4" w:rsidR="008E2197" w:rsidRPr="00700321" w:rsidRDefault="0019018C" w:rsidP="008E2197">
            <w:pPr>
              <w:pStyle w:val="Heading1"/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>hobbies</w:t>
            </w:r>
            <w:r w:rsidRPr="00FC5742">
              <w:rPr>
                <w:noProof/>
              </w:rPr>
              <mc:AlternateContent>
                <mc:Choice Requires="wpg">
                  <w:drawing>
                    <wp:inline distT="0" distB="0" distL="0" distR="0" wp14:anchorId="6F4F4AD9" wp14:editId="4FF75B92">
                      <wp:extent cx="2291938" cy="1757548"/>
                      <wp:effectExtent l="0" t="0" r="0" b="0"/>
                      <wp:docPr id="50" name="Group 5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91938" cy="1757548"/>
                                <a:chOff x="0" y="428473"/>
                                <a:chExt cx="2152098" cy="1652195"/>
                              </a:xfrm>
                            </wpg:grpSpPr>
                            <wpg:grpSp>
                              <wpg:cNvPr id="56" name="Group 56" descr="Skill"/>
                              <wpg:cNvGrpSpPr/>
                              <wpg:grpSpPr>
                                <a:xfrm>
                                  <a:off x="0" y="428473"/>
                                  <a:ext cx="2152098" cy="399724"/>
                                  <a:chOff x="502195" y="5339411"/>
                                  <a:chExt cx="2152098" cy="399724"/>
                                </a:xfrm>
                              </wpg:grpSpPr>
                              <wps:wsp>
                                <wps:cNvPr id="61" name="TextBox 114"/>
                                <wps:cNvSpPr txBox="1"/>
                                <wps:spPr>
                                  <a:xfrm>
                                    <a:off x="502195" y="5507796"/>
                                    <a:ext cx="2152098" cy="2313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D44B914" w14:textId="77777777" w:rsidR="0019018C" w:rsidRPr="00826DCD" w:rsidRDefault="0019018C" w:rsidP="0019018C">
                                      <w:pPr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2"/>
                                        </w:rPr>
                                        <w:t>DISEÑO</w:t>
                                      </w:r>
                                    </w:p>
                                    <w:p w14:paraId="107D184C" w14:textId="77777777" w:rsidR="0019018C" w:rsidRPr="00E5258D" w:rsidRDefault="0019018C" w:rsidP="0019018C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  <w:lang w:val="es-DO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62" name="Rectangle 62"/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3" name="Arrow: Pentagon 63"/>
                                <wps:cNvSpPr/>
                                <wps:spPr>
                                  <a:xfrm>
                                    <a:off x="502196" y="5339411"/>
                                    <a:ext cx="1698170" cy="163312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34" name="TextBox 117"/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A19E1E5" w14:textId="77777777" w:rsidR="0019018C" w:rsidRPr="00BC7D72" w:rsidRDefault="0019018C" w:rsidP="0019018C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 w:rsidRPr="00BC7D72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lang w:val="es-ES"/>
                                        </w:rPr>
                                        <w:t>7/10</w:t>
                                      </w:r>
                                    </w:p>
                                    <w:p w14:paraId="3DFBD034" w14:textId="77777777" w:rsidR="0019018C" w:rsidRPr="0052311B" w:rsidRDefault="0019018C" w:rsidP="0019018C">
                                      <w:pPr>
                                        <w:rPr>
                                          <w:sz w:val="24"/>
                                          <w:szCs w:val="24"/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135" name="Group 135" descr="Skill"/>
                              <wpg:cNvGrpSpPr/>
                              <wpg:grpSpPr>
                                <a:xfrm>
                                  <a:off x="0" y="857250"/>
                                  <a:ext cx="2152098" cy="410643"/>
                                  <a:chOff x="502195" y="5765632"/>
                                  <a:chExt cx="2152098" cy="410643"/>
                                </a:xfrm>
                              </wpg:grpSpPr>
                              <wps:wsp>
                                <wps:cNvPr id="136" name="TextBox 119"/>
                                <wps:cNvSpPr txBox="1"/>
                                <wps:spPr>
                                  <a:xfrm>
                                    <a:off x="502195" y="5933686"/>
                                    <a:ext cx="2152098" cy="2425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06F35B5" w14:textId="77777777" w:rsidR="0019018C" w:rsidRPr="00826DCD" w:rsidRDefault="0019018C" w:rsidP="0019018C">
                                      <w:pPr>
                                        <w:rPr>
                                          <w:sz w:val="24"/>
                                          <w:szCs w:val="24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  <w:lang w:val="es-ES"/>
                                        </w:rPr>
                                        <w:t>GAMING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148" name="Rectangle 148"/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54" name="Arrow: Pentagon 154"/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55" name="TextBox 122"/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56C19ED" w14:textId="77777777" w:rsidR="0019018C" w:rsidRDefault="00AB252D" w:rsidP="0019018C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</w:rPr>
                                          <w:id w:val="1161048294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>
                                          <w:rPr>
                                            <w:b w:val="0"/>
                                            <w:bCs w:val="0"/>
                                          </w:rPr>
                                        </w:sdtEndPr>
                                        <w:sdtContent>
                                          <w:r w:rsidR="0019018C" w:rsidRPr="00BC7D72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</w:rPr>
                                            <w:t>9 / 10</w:t>
                                          </w:r>
                                        </w:sdtContent>
                                      </w:sdt>
                                    </w:p>
                                    <w:p w14:paraId="5F2B6347" w14:textId="77777777" w:rsidR="0019018C" w:rsidRDefault="0019018C" w:rsidP="0019018C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156" name="Group 156" descr="Skill"/>
                              <wpg:cNvGrpSpPr/>
                              <wpg:grpSpPr>
                                <a:xfrm>
                                  <a:off x="0" y="1285875"/>
                                  <a:ext cx="2152098" cy="368418"/>
                                  <a:chOff x="502195" y="6191701"/>
                                  <a:chExt cx="2152098" cy="368418"/>
                                </a:xfrm>
                              </wpg:grpSpPr>
                              <wps:wsp>
                                <wps:cNvPr id="157" name="TextBox 124"/>
                                <wps:cNvSpPr txBox="1"/>
                                <wps:spPr>
                                  <a:xfrm>
                                    <a:off x="502195" y="6359577"/>
                                    <a:ext cx="2152098" cy="2005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E8C795B" w14:textId="77777777" w:rsidR="0019018C" w:rsidRPr="00826DCD" w:rsidRDefault="0019018C" w:rsidP="0019018C">
                                      <w:pPr>
                                        <w:rPr>
                                          <w:sz w:val="22"/>
                                          <w:szCs w:val="2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2"/>
                                          <w:lang w:val="es-ES"/>
                                        </w:rPr>
                                        <w:t>DIBUJO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158" name="Rectangle 158"/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59" name="Rectangle 159"/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60" name="TextBox 127"/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E185461" w14:textId="77777777" w:rsidR="0019018C" w:rsidRPr="00BC7D72" w:rsidRDefault="00AB252D" w:rsidP="0019018C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</w:rPr>
                                          <w:id w:val="-974441225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>
                                          <w:rPr>
                                            <w:color w:val="FFFFFF" w:themeColor="background1"/>
                                          </w:rPr>
                                        </w:sdtEndPr>
                                        <w:sdtContent>
                                          <w:r w:rsidR="0019018C" w:rsidRPr="00BC7D72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</w:rPr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14:paraId="5669C92E" w14:textId="77777777" w:rsidR="0019018C" w:rsidRDefault="0019018C" w:rsidP="0019018C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161" name="Group 161" descr="Skill"/>
                              <wpg:cNvGrpSpPr/>
                              <wpg:grpSpPr>
                                <a:xfrm>
                                  <a:off x="0" y="1704975"/>
                                  <a:ext cx="2152098" cy="375693"/>
                                  <a:chOff x="502195" y="6617769"/>
                                  <a:chExt cx="2152098" cy="375693"/>
                                </a:xfrm>
                              </wpg:grpSpPr>
                              <wps:wsp>
                                <wps:cNvPr id="162" name="TextBox 129"/>
                                <wps:cNvSpPr txBox="1"/>
                                <wps:spPr>
                                  <a:xfrm>
                                    <a:off x="502195" y="6785126"/>
                                    <a:ext cx="2152098" cy="2083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357CF8A" w14:textId="77777777" w:rsidR="0019018C" w:rsidRPr="00F82F7C" w:rsidRDefault="0019018C" w:rsidP="0019018C">
                                      <w:pPr>
                                        <w:rPr>
                                          <w:sz w:val="22"/>
                                          <w:szCs w:val="22"/>
                                          <w:lang w:val="es-ES"/>
                                        </w:rPr>
                                      </w:pPr>
                                      <w:r w:rsidRPr="00F82F7C">
                                        <w:rPr>
                                          <w:sz w:val="22"/>
                                          <w:szCs w:val="22"/>
                                          <w:lang w:val="es-ES"/>
                                        </w:rPr>
                                        <w:t>MUSICA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163" name="Rectangle 163"/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64" name="Arrow: Pentagon 164"/>
                                <wps:cNvSpPr/>
                                <wps:spPr>
                                  <a:xfrm>
                                    <a:off x="502196" y="6617769"/>
                                    <a:ext cx="143322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65" name="TextBox 132"/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AC1B534" w14:textId="77777777" w:rsidR="0019018C" w:rsidRDefault="00AB252D" w:rsidP="0019018C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089585894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19018C" w:rsidRPr="00BC7D72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</w:rPr>
                                            <w:t>6 / 10</w:t>
                                          </w:r>
                                        </w:sdtContent>
                                      </w:sdt>
                                    </w:p>
                                    <w:p w14:paraId="04515E17" w14:textId="77777777" w:rsidR="0019018C" w:rsidRDefault="0019018C" w:rsidP="0019018C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4F4AD9" id="Group 50" o:spid="_x0000_s1030" style="width:180.45pt;height:138.4pt;mso-position-horizontal-relative:char;mso-position-vertical-relative:line" coordorigin=",4284" coordsize="21520,16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">
                      <v:group id="Group 56" o:spid="_x0000_s1031" alt="Skill" style="position:absolute;top:4284;width:21520;height:3997" coordorigin="5021,53394" coordsize="21520,3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shape id="TextBox 114" o:spid="_x0000_s1032" type="#_x0000_t202" style="position:absolute;left:5021;top:55077;width:21521;height:2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        <v:textbox inset="0,0,0,0">
                            <w:txbxContent>
                              <w:p w14:paraId="3D44B914" w14:textId="77777777" w:rsidR="0019018C" w:rsidRPr="00826DCD" w:rsidRDefault="0019018C" w:rsidP="0019018C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DISEÑO</w:t>
                                </w:r>
                              </w:p>
                              <w:p w14:paraId="107D184C" w14:textId="77777777" w:rsidR="0019018C" w:rsidRPr="00E5258D" w:rsidRDefault="0019018C" w:rsidP="0019018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s-DO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62" o:spid="_x0000_s1033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" fillcolor="#cdedda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63" o:spid="_x0000_s1034" type="#_x0000_t15" style="position:absolute;left:5021;top:53394;width:16982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" adj="20561" fillcolor="#1d3251" stroked="f" strokeweight="1pt"/>
                        <v:shape id="TextBox 117" o:spid="_x0000_s1035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        <v:textbox inset="0,0,0,0">
                            <w:txbxContent>
                              <w:p w14:paraId="2A19E1E5" w14:textId="77777777" w:rsidR="0019018C" w:rsidRPr="00BC7D72" w:rsidRDefault="0019018C" w:rsidP="0019018C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BC7D72">
                                  <w:rPr>
                                    <w:b/>
                                    <w:bCs/>
                                    <w:color w:val="FFFFFF" w:themeColor="background1"/>
                                    <w:lang w:val="es-ES"/>
                                  </w:rPr>
                                  <w:t>7/10</w:t>
                                </w:r>
                              </w:p>
                              <w:p w14:paraId="3DFBD034" w14:textId="77777777" w:rsidR="0019018C" w:rsidRPr="0052311B" w:rsidRDefault="0019018C" w:rsidP="0019018C">
                                <w:pPr>
                                  <w:rPr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135" o:spid="_x0000_s1036" alt="Skill" style="position:absolute;top:8572;width:21520;height:4106" coordorigin="5021,57656" coordsize="21520,4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<v:shape id="TextBox 119" o:spid="_x0000_s1037" type="#_x0000_t202" style="position:absolute;left:5021;top:59336;width:21521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        <v:textbox inset="0,0,0,0">
                            <w:txbxContent>
                              <w:p w14:paraId="006F35B5" w14:textId="77777777" w:rsidR="0019018C" w:rsidRPr="00826DCD" w:rsidRDefault="0019018C" w:rsidP="0019018C">
                                <w:pPr>
                                  <w:rPr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s-ES"/>
                                  </w:rPr>
                                  <w:t>GAMING</w:t>
                                </w:r>
                              </w:p>
                            </w:txbxContent>
                          </v:textbox>
                        </v:shape>
                        <v:rect id="Rectangle 148" o:spid="_x0000_s1038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" fillcolor="#cdedda" stroked="f" strokeweight="1pt"/>
                        <v:shape id="Arrow: Pentagon 154" o:spid="_x0000_s1039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" adj="20714" fillcolor="#1d3251" stroked="f" strokeweight="1pt"/>
                        <v:shape id="TextBox 122" o:spid="_x0000_s1040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        <v:textbox inset="0,0,0,0">
                            <w:txbxContent>
                              <w:p w14:paraId="456C19ED" w14:textId="77777777" w:rsidR="0019018C" w:rsidRDefault="00A73E2F" w:rsidP="0019018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id w:val="1161048294"/>
                                    <w:temporary/>
                                    <w:showingPlcHdr/>
                                    <w15:appearance w15:val="hidden"/>
                                  </w:sdtPr>
                                  <w:sdtEndPr>
                                    <w:rPr>
                                      <w:b w:val="0"/>
                                      <w:bCs w:val="0"/>
                                    </w:rPr>
                                  </w:sdtEndPr>
                                  <w:sdtContent>
                                    <w:r w:rsidR="0019018C" w:rsidRPr="00BC7D72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9 / 10</w:t>
                                    </w:r>
                                  </w:sdtContent>
                                </w:sdt>
                              </w:p>
                              <w:p w14:paraId="5F2B6347" w14:textId="77777777" w:rsidR="0019018C" w:rsidRDefault="0019018C" w:rsidP="0019018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156" o:spid="_x0000_s1041" alt="Skill" style="position:absolute;top:12858;width:21520;height:3684" coordorigin="5021,61917" coordsize="21520,3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  <v:shape id="TextBox 124" o:spid="_x0000_s1042" type="#_x0000_t202" style="position:absolute;left:5021;top:63595;width:21521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        <v:textbox inset="0,0,0,0">
                            <w:txbxContent>
                              <w:p w14:paraId="1E8C795B" w14:textId="77777777" w:rsidR="0019018C" w:rsidRPr="00826DCD" w:rsidRDefault="0019018C" w:rsidP="0019018C">
                                <w:pPr>
                                  <w:rPr>
                                    <w:sz w:val="22"/>
                                    <w:szCs w:val="22"/>
                                    <w:lang w:val="es-E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s-ES"/>
                                  </w:rPr>
                                  <w:t>DIBUJO</w:t>
                                </w:r>
                              </w:p>
                            </w:txbxContent>
                          </v:textbox>
                        </v:shape>
                        <v:rect id="Rectangle 158" o:spid="_x0000_s1043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" fillcolor="#cdedda" stroked="f" strokeweight="1pt"/>
                        <v:rect id="Rectangle 159" o:spid="_x0000_s1044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" fillcolor="#1d3251" stroked="f" strokeweight="1pt"/>
                        <v:shape id="TextBox 127" o:spid="_x0000_s1045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          <v:textbox inset="0,0,0,0">
                            <w:txbxContent>
                              <w:p w14:paraId="0E185461" w14:textId="77777777" w:rsidR="0019018C" w:rsidRPr="00BC7D72" w:rsidRDefault="00A73E2F" w:rsidP="0019018C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id w:val="-974441225"/>
                                    <w:temporary/>
                                    <w:showingPlcHdr/>
                                    <w15:appearance w15:val="hidden"/>
                                  </w:sdtPr>
                                  <w:sdtEndPr>
                                    <w:rPr>
                                      <w:color w:val="FFFFFF" w:themeColor="background1"/>
                                    </w:rPr>
                                  </w:sdtEndPr>
                                  <w:sdtContent>
                                    <w:r w:rsidR="0019018C" w:rsidRPr="00BC7D72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10 / 10</w:t>
                                    </w:r>
                                  </w:sdtContent>
                                </w:sdt>
                              </w:p>
                              <w:p w14:paraId="5669C92E" w14:textId="77777777" w:rsidR="0019018C" w:rsidRDefault="0019018C" w:rsidP="0019018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161" o:spid="_x0000_s1046" alt="Skill" style="position:absolute;top:17049;width:21520;height:3757" coordorigin="5021,66177" coordsize="21520,3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  <v:shape id="TextBox 129" o:spid="_x0000_s1047" type="#_x0000_t202" style="position:absolute;left:5021;top:67851;width:21521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        <v:textbox inset="0,0,0,0">
                            <w:txbxContent>
                              <w:p w14:paraId="3357CF8A" w14:textId="77777777" w:rsidR="0019018C" w:rsidRPr="00F82F7C" w:rsidRDefault="0019018C" w:rsidP="0019018C">
                                <w:pPr>
                                  <w:rPr>
                                    <w:sz w:val="22"/>
                                    <w:szCs w:val="22"/>
                                    <w:lang w:val="es-ES"/>
                                  </w:rPr>
                                </w:pPr>
                                <w:r w:rsidRPr="00F82F7C">
                                  <w:rPr>
                                    <w:sz w:val="22"/>
                                    <w:szCs w:val="22"/>
                                    <w:lang w:val="es-ES"/>
                                  </w:rPr>
                                  <w:t>MUSICA</w:t>
                                </w:r>
                              </w:p>
                            </w:txbxContent>
                          </v:textbox>
                        </v:shape>
                        <v:rect id="Rectangle 163" o:spid="_x0000_s1048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" fillcolor="#cdedda" stroked="f" strokeweight="1pt"/>
                        <v:shape id="Arrow: Pentagon 164" o:spid="_x0000_s1049" type="#_x0000_t15" style="position:absolute;left:5021;top:66177;width:1433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" adj="20370" fillcolor="#1d3251" stroked="f" strokeweight="1pt"/>
                        <v:shape id="TextBox 132" o:spid="_x0000_s1050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fX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CsdhfXwgAAANwAAAAPAAAA&#10;AAAAAAAAAAAAAAcCAABkcnMvZG93bnJldi54bWxQSwUGAAAAAAMAAwC3AAAA9gIAAAAA&#10;" filled="f" stroked="f">
                          <v:textbox inset="0,0,0,0">
                            <w:txbxContent>
                              <w:p w14:paraId="4AC1B534" w14:textId="77777777" w:rsidR="0019018C" w:rsidRDefault="00A73E2F" w:rsidP="0019018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089585894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19018C" w:rsidRPr="00BC7D72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6 / 10</w:t>
                                    </w:r>
                                  </w:sdtContent>
                                </w:sdt>
                              </w:p>
                              <w:p w14:paraId="04515E17" w14:textId="77777777" w:rsidR="0019018C" w:rsidRDefault="0019018C" w:rsidP="0019018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35EA28B9" w14:textId="16D5D0FC" w:rsidR="00552F9B" w:rsidRPr="00541CF2" w:rsidRDefault="00552F9B" w:rsidP="00552F9B">
            <w:pPr>
              <w:rPr>
                <w:lang w:val="es-US"/>
              </w:rPr>
            </w:pPr>
          </w:p>
        </w:tc>
        <w:tc>
          <w:tcPr>
            <w:tcW w:w="424" w:type="dxa"/>
            <w:tcBorders>
              <w:left w:val="single" w:sz="4" w:space="0" w:color="D9D9D9" w:themeColor="background1" w:themeShade="D9"/>
            </w:tcBorders>
          </w:tcPr>
          <w:p w14:paraId="7329083C" w14:textId="77777777" w:rsidR="00144072" w:rsidRPr="00541CF2" w:rsidRDefault="00144072" w:rsidP="00A73E2F">
            <w:pPr>
              <w:pStyle w:val="Heading1"/>
              <w:spacing w:line="240" w:lineRule="auto"/>
              <w:rPr>
                <w:lang w:val="es-US"/>
              </w:rPr>
            </w:pPr>
          </w:p>
        </w:tc>
        <w:tc>
          <w:tcPr>
            <w:tcW w:w="6213" w:type="dxa"/>
            <w:gridSpan w:val="2"/>
          </w:tcPr>
          <w:p w14:paraId="082DED7F" w14:textId="6F4BCF09" w:rsidR="00144072" w:rsidRPr="00700321" w:rsidRDefault="00826DCD" w:rsidP="00A73E2F">
            <w:pPr>
              <w:pStyle w:val="Heading1"/>
              <w:spacing w:line="240" w:lineRule="auto"/>
              <w:rPr>
                <w:b/>
                <w:bCs/>
              </w:rPr>
            </w:pPr>
            <w:r w:rsidRPr="00700321">
              <w:rPr>
                <w:b/>
                <w:bCs/>
              </w:rPr>
              <w:t>EXPERIENCIA</w:t>
            </w:r>
          </w:p>
          <w:p w14:paraId="64FCD2D0" w14:textId="63A9841D" w:rsidR="00552F9B" w:rsidRPr="00700321" w:rsidRDefault="00826DCD" w:rsidP="00A73E2F">
            <w:pPr>
              <w:pStyle w:val="Heading3"/>
              <w:spacing w:line="240" w:lineRule="auto"/>
              <w:rPr>
                <w:b/>
                <w:bCs/>
              </w:rPr>
            </w:pPr>
            <w:r w:rsidRPr="00700321">
              <w:rPr>
                <w:b/>
                <w:bCs/>
              </w:rPr>
              <w:t>HELP DESK SUPPORT SPECIALIST</w:t>
            </w:r>
          </w:p>
          <w:p w14:paraId="52305FCF" w14:textId="5671D0E4" w:rsidR="004103C0" w:rsidRPr="00E5258D" w:rsidRDefault="00826DCD" w:rsidP="00A73E2F">
            <w:pPr>
              <w:pStyle w:val="Heading5"/>
              <w:spacing w:line="240" w:lineRule="auto"/>
              <w:rPr>
                <w:b/>
                <w:bCs/>
                <w:i w:val="0"/>
                <w:iCs/>
                <w:sz w:val="20"/>
                <w:szCs w:val="20"/>
              </w:rPr>
            </w:pPr>
            <w:r w:rsidRPr="00E5258D">
              <w:rPr>
                <w:b/>
                <w:bCs/>
                <w:i w:val="0"/>
                <w:iCs/>
                <w:sz w:val="20"/>
                <w:szCs w:val="20"/>
              </w:rPr>
              <w:t>AMOV INTERNATIONAL TELESERVICES / SANTO DOMINGO / ACTUAL</w:t>
            </w:r>
          </w:p>
          <w:p w14:paraId="24D877C5" w14:textId="3B44316B" w:rsidR="006C2DFF" w:rsidRPr="00E5258D" w:rsidRDefault="00826DCD" w:rsidP="00A73E2F">
            <w:pPr>
              <w:pStyle w:val="JobDescription"/>
              <w:spacing w:line="240" w:lineRule="auto"/>
              <w:rPr>
                <w:rStyle w:val="JobDescriptionChar"/>
                <w:sz w:val="20"/>
                <w:szCs w:val="20"/>
                <w:lang w:val="es-US"/>
              </w:rPr>
            </w:pPr>
            <w:r w:rsidRPr="00E5258D">
              <w:rPr>
                <w:sz w:val="20"/>
                <w:szCs w:val="20"/>
                <w:lang w:val="es-US"/>
              </w:rPr>
              <w:t xml:space="preserve">Mis </w:t>
            </w:r>
            <w:r w:rsidR="009A21A6">
              <w:rPr>
                <w:sz w:val="20"/>
                <w:szCs w:val="20"/>
                <w:lang w:val="es-US"/>
              </w:rPr>
              <w:t>funciones</w:t>
            </w:r>
            <w:r w:rsidRPr="00E5258D">
              <w:rPr>
                <w:sz w:val="20"/>
                <w:szCs w:val="20"/>
                <w:lang w:val="es-US"/>
              </w:rPr>
              <w:t xml:space="preserve"> desempeñadas en esta </w:t>
            </w:r>
            <w:r w:rsidR="009A21A6">
              <w:rPr>
                <w:sz w:val="20"/>
                <w:szCs w:val="20"/>
                <w:lang w:val="es-US"/>
              </w:rPr>
              <w:t>empresa</w:t>
            </w:r>
            <w:r w:rsidRPr="00E5258D">
              <w:rPr>
                <w:sz w:val="20"/>
                <w:szCs w:val="20"/>
                <w:lang w:val="es-US"/>
              </w:rPr>
              <w:t>:</w:t>
            </w:r>
          </w:p>
          <w:p w14:paraId="1DAFD09A" w14:textId="2C380FDF" w:rsidR="00A6425D" w:rsidRPr="00E5258D" w:rsidRDefault="00826DCD" w:rsidP="00A73E2F">
            <w:pPr>
              <w:pStyle w:val="ListBullet"/>
              <w:spacing w:line="240" w:lineRule="auto"/>
              <w:rPr>
                <w:sz w:val="20"/>
                <w:szCs w:val="20"/>
              </w:rPr>
            </w:pPr>
            <w:r w:rsidRPr="00E5258D">
              <w:rPr>
                <w:sz w:val="20"/>
                <w:szCs w:val="20"/>
              </w:rPr>
              <w:t>ADMINISTRACION DE DATOS</w:t>
            </w:r>
          </w:p>
          <w:p w14:paraId="7DC5AFD4" w14:textId="2A24AB53" w:rsidR="00826DCD" w:rsidRPr="00E5258D" w:rsidRDefault="00826DCD" w:rsidP="00A73E2F">
            <w:pPr>
              <w:pStyle w:val="ListBullet"/>
              <w:spacing w:line="240" w:lineRule="auto"/>
              <w:rPr>
                <w:sz w:val="20"/>
                <w:szCs w:val="20"/>
              </w:rPr>
            </w:pPr>
            <w:r w:rsidRPr="00E5258D">
              <w:rPr>
                <w:sz w:val="20"/>
                <w:szCs w:val="20"/>
              </w:rPr>
              <w:t>ASISTENCIA TECNICA</w:t>
            </w:r>
          </w:p>
          <w:p w14:paraId="5BCD5D61" w14:textId="6DE15EBE" w:rsidR="00826DCD" w:rsidRPr="00E5258D" w:rsidRDefault="00826DCD" w:rsidP="00A73E2F">
            <w:pPr>
              <w:pStyle w:val="ListBullet"/>
              <w:spacing w:line="240" w:lineRule="auto"/>
              <w:rPr>
                <w:sz w:val="20"/>
                <w:szCs w:val="20"/>
              </w:rPr>
            </w:pPr>
            <w:r w:rsidRPr="00E5258D">
              <w:rPr>
                <w:sz w:val="20"/>
                <w:szCs w:val="20"/>
              </w:rPr>
              <w:t>ADMINISTRACION DE REDES</w:t>
            </w:r>
          </w:p>
          <w:p w14:paraId="7CE257DE" w14:textId="74BBFF68" w:rsidR="00A6425D" w:rsidRPr="00E5258D" w:rsidRDefault="00826DCD" w:rsidP="00A73E2F">
            <w:pPr>
              <w:pStyle w:val="Heading3"/>
              <w:spacing w:line="240" w:lineRule="auto"/>
              <w:rPr>
                <w:b/>
                <w:bCs/>
              </w:rPr>
            </w:pPr>
            <w:r w:rsidRPr="00E5258D">
              <w:rPr>
                <w:b/>
                <w:bCs/>
              </w:rPr>
              <w:t>TECNICO DE SOPORTE TI</w:t>
            </w:r>
          </w:p>
          <w:p w14:paraId="1251DB22" w14:textId="46CE3331" w:rsidR="00A6425D" w:rsidRPr="00E5258D" w:rsidRDefault="00826DCD" w:rsidP="00A73E2F">
            <w:pPr>
              <w:pStyle w:val="Heading5"/>
              <w:spacing w:line="240" w:lineRule="auto"/>
              <w:rPr>
                <w:b/>
                <w:bCs/>
                <w:i w:val="0"/>
                <w:iCs/>
              </w:rPr>
            </w:pPr>
            <w:r w:rsidRPr="00E5258D">
              <w:rPr>
                <w:b/>
                <w:bCs/>
                <w:i w:val="0"/>
                <w:iCs/>
              </w:rPr>
              <w:t xml:space="preserve">MINAYA HOME FURNITURE / SANTO DOMINGO / </w:t>
            </w:r>
            <w:r w:rsidRPr="00E5258D">
              <w:rPr>
                <w:rFonts w:ascii="Calibri" w:hAnsi="Calibri" w:cs="Calibri"/>
                <w:b/>
                <w:bCs/>
                <w:i w:val="0"/>
                <w:iCs/>
              </w:rPr>
              <w:t>1/11/16 – 1/5/18</w:t>
            </w:r>
          </w:p>
          <w:p w14:paraId="69506803" w14:textId="53C6AF0F" w:rsidR="00A6425D" w:rsidRPr="00E5258D" w:rsidRDefault="00700321" w:rsidP="00A73E2F">
            <w:pPr>
              <w:pStyle w:val="JobDescription"/>
              <w:spacing w:line="240" w:lineRule="auto"/>
              <w:rPr>
                <w:rStyle w:val="JobDescriptionChar"/>
                <w:lang w:val="es-US"/>
              </w:rPr>
            </w:pPr>
            <w:r w:rsidRPr="00E5258D">
              <w:rPr>
                <w:lang w:val="es-US"/>
              </w:rPr>
              <w:t xml:space="preserve">Mis </w:t>
            </w:r>
            <w:r w:rsidR="009A21A6">
              <w:rPr>
                <w:lang w:val="es-US"/>
              </w:rPr>
              <w:t>funciones</w:t>
            </w:r>
            <w:r w:rsidRPr="00E5258D">
              <w:rPr>
                <w:lang w:val="es-US"/>
              </w:rPr>
              <w:t xml:space="preserve"> desempeñadas en esta </w:t>
            </w:r>
            <w:r w:rsidR="009A21A6">
              <w:rPr>
                <w:lang w:val="es-US"/>
              </w:rPr>
              <w:t>empresa</w:t>
            </w:r>
            <w:r w:rsidRPr="00E5258D">
              <w:rPr>
                <w:lang w:val="es-US"/>
              </w:rPr>
              <w:t>:</w:t>
            </w:r>
          </w:p>
          <w:p w14:paraId="3CE7C56E" w14:textId="47644482" w:rsidR="00A6425D" w:rsidRPr="00E5258D" w:rsidRDefault="00700321" w:rsidP="00A73E2F">
            <w:pPr>
              <w:pStyle w:val="ListBullet"/>
              <w:spacing w:line="240" w:lineRule="auto"/>
            </w:pPr>
            <w:r w:rsidRPr="00E5258D">
              <w:t>CREACION DE REDES VIRTUALES</w:t>
            </w:r>
          </w:p>
          <w:p w14:paraId="6CA519C3" w14:textId="6FEA1CFD" w:rsidR="00700321" w:rsidRPr="00E5258D" w:rsidRDefault="00700321" w:rsidP="00A73E2F">
            <w:pPr>
              <w:pStyle w:val="ListBullet"/>
              <w:spacing w:line="240" w:lineRule="auto"/>
            </w:pPr>
            <w:r w:rsidRPr="00E5258D">
              <w:t>ADMINISTRACION DE DATOS</w:t>
            </w:r>
          </w:p>
          <w:p w14:paraId="036704F5" w14:textId="60BDF59E" w:rsidR="00700321" w:rsidRPr="00E5258D" w:rsidRDefault="00700321" w:rsidP="00A73E2F">
            <w:pPr>
              <w:pStyle w:val="ListBullet"/>
              <w:spacing w:line="240" w:lineRule="auto"/>
              <w:rPr>
                <w:lang w:val="es-US"/>
              </w:rPr>
            </w:pPr>
            <w:r w:rsidRPr="00E5258D">
              <w:rPr>
                <w:lang w:val="es-US"/>
              </w:rPr>
              <w:t>REPARACION D EQUIPOS DE OFICINA</w:t>
            </w:r>
          </w:p>
          <w:p w14:paraId="7284A1B6" w14:textId="6DBE1B39" w:rsidR="00700321" w:rsidRPr="00E5258D" w:rsidRDefault="00700321" w:rsidP="00A73E2F">
            <w:pPr>
              <w:pStyle w:val="ListBullet"/>
              <w:spacing w:line="240" w:lineRule="auto"/>
              <w:rPr>
                <w:lang w:val="es-US"/>
              </w:rPr>
            </w:pPr>
            <w:r w:rsidRPr="00E5258D">
              <w:rPr>
                <w:lang w:val="es-US"/>
              </w:rPr>
              <w:t>MONITORIZACION DE SERVIDORES</w:t>
            </w:r>
          </w:p>
          <w:p w14:paraId="228DD2B9" w14:textId="19A2A51B" w:rsidR="00A6425D" w:rsidRPr="00E5258D" w:rsidRDefault="00700321" w:rsidP="00A73E2F">
            <w:pPr>
              <w:pStyle w:val="Heading3"/>
              <w:spacing w:line="240" w:lineRule="auto"/>
              <w:rPr>
                <w:b/>
                <w:bCs/>
              </w:rPr>
            </w:pPr>
            <w:r w:rsidRPr="00E5258D">
              <w:rPr>
                <w:b/>
                <w:bCs/>
              </w:rPr>
              <w:t>ASISTENTE TECNICO</w:t>
            </w:r>
          </w:p>
          <w:p w14:paraId="35D9BACE" w14:textId="29C2816E" w:rsidR="00A6425D" w:rsidRPr="00E5258D" w:rsidRDefault="00700321" w:rsidP="00A73E2F">
            <w:pPr>
              <w:pStyle w:val="Heading5"/>
              <w:spacing w:line="240" w:lineRule="auto"/>
              <w:rPr>
                <w:b/>
                <w:bCs/>
                <w:i w:val="0"/>
                <w:iCs/>
                <w:lang w:val="es-US"/>
              </w:rPr>
            </w:pPr>
            <w:r w:rsidRPr="00E5258D">
              <w:rPr>
                <w:b/>
                <w:bCs/>
                <w:i w:val="0"/>
                <w:iCs/>
                <w:lang w:val="es-US"/>
              </w:rPr>
              <w:t>CONSTRUCIONES DE CAMINO AMDM / S</w:t>
            </w:r>
            <w:r w:rsidR="00E5258D" w:rsidRPr="00E5258D">
              <w:rPr>
                <w:b/>
                <w:bCs/>
                <w:i w:val="0"/>
                <w:iCs/>
                <w:lang w:val="es-US"/>
              </w:rPr>
              <w:t xml:space="preserve">TO DGO </w:t>
            </w:r>
            <w:r w:rsidRPr="00E5258D">
              <w:rPr>
                <w:b/>
                <w:bCs/>
                <w:i w:val="0"/>
                <w:iCs/>
                <w:lang w:val="es-US"/>
              </w:rPr>
              <w:t xml:space="preserve">/ </w:t>
            </w:r>
            <w:r w:rsidRPr="00E5258D">
              <w:rPr>
                <w:rFonts w:ascii="Calibri" w:hAnsi="Calibri" w:cs="Calibri"/>
                <w:b/>
                <w:bCs/>
                <w:i w:val="0"/>
                <w:iCs/>
                <w:lang w:val="es-US"/>
              </w:rPr>
              <w:t>1/1/13 – 20/4/15</w:t>
            </w:r>
          </w:p>
          <w:p w14:paraId="7CE04221" w14:textId="5B5A9876" w:rsidR="00A6425D" w:rsidRPr="00E5258D" w:rsidRDefault="00700321" w:rsidP="00A73E2F">
            <w:pPr>
              <w:pStyle w:val="JobDescription"/>
              <w:spacing w:line="240" w:lineRule="auto"/>
              <w:rPr>
                <w:rStyle w:val="JobDescriptionChar"/>
                <w:lang w:val="es-US"/>
              </w:rPr>
            </w:pPr>
            <w:r w:rsidRPr="00E5258D">
              <w:rPr>
                <w:lang w:val="es-US"/>
              </w:rPr>
              <w:t xml:space="preserve">Mis </w:t>
            </w:r>
            <w:r w:rsidR="009A21A6">
              <w:rPr>
                <w:lang w:val="es-US"/>
              </w:rPr>
              <w:t>funciones</w:t>
            </w:r>
            <w:r w:rsidRPr="00E5258D">
              <w:rPr>
                <w:lang w:val="es-US"/>
              </w:rPr>
              <w:t xml:space="preserve"> desempeñadas en esta </w:t>
            </w:r>
            <w:r w:rsidR="009A21A6">
              <w:rPr>
                <w:lang w:val="es-US"/>
              </w:rPr>
              <w:t>empresa</w:t>
            </w:r>
            <w:r w:rsidRPr="00E5258D">
              <w:rPr>
                <w:lang w:val="es-US"/>
              </w:rPr>
              <w:t>:</w:t>
            </w:r>
          </w:p>
          <w:p w14:paraId="0578EE9C" w14:textId="77777777" w:rsidR="00A6425D" w:rsidRPr="00E5258D" w:rsidRDefault="00700321" w:rsidP="00A73E2F">
            <w:pPr>
              <w:pStyle w:val="ListBullet"/>
              <w:spacing w:line="240" w:lineRule="auto"/>
            </w:pPr>
            <w:r w:rsidRPr="00E5258D">
              <w:t>ASISTENCIA TECNICA</w:t>
            </w:r>
          </w:p>
          <w:p w14:paraId="369690F4" w14:textId="77777777" w:rsidR="00700321" w:rsidRPr="00E5258D" w:rsidRDefault="00700321" w:rsidP="00A73E2F">
            <w:pPr>
              <w:pStyle w:val="ListBullet"/>
              <w:spacing w:line="240" w:lineRule="auto"/>
              <w:rPr>
                <w:lang w:val="es-US"/>
              </w:rPr>
            </w:pPr>
            <w:r w:rsidRPr="00E5258D">
              <w:rPr>
                <w:lang w:val="es-US"/>
              </w:rPr>
              <w:t>REPARACION DE EQUIPOS DE OFICINA</w:t>
            </w:r>
          </w:p>
          <w:p w14:paraId="318121DD" w14:textId="1D2D3DB1" w:rsidR="00700321" w:rsidRPr="00700321" w:rsidRDefault="00F41EB0" w:rsidP="00A73E2F">
            <w:pPr>
              <w:pStyle w:val="ListBullet"/>
              <w:spacing w:line="240" w:lineRule="auto"/>
              <w:rPr>
                <w:lang w:val="es-US"/>
              </w:rPr>
            </w:pPr>
            <w:r>
              <w:rPr>
                <w:lang w:val="es-US"/>
              </w:rPr>
              <w:t>ADMINISTRACION</w:t>
            </w:r>
            <w:r w:rsidR="00700321" w:rsidRPr="00E5258D">
              <w:rPr>
                <w:lang w:val="es-US"/>
              </w:rPr>
              <w:t xml:space="preserve"> DE REDES</w:t>
            </w:r>
          </w:p>
        </w:tc>
      </w:tr>
    </w:tbl>
    <w:p w14:paraId="20EA1793" w14:textId="1D2D37EC" w:rsidR="005A20B8" w:rsidRDefault="005A20B8">
      <w:pPr>
        <w:rPr>
          <w:lang w:val="es-US"/>
        </w:rPr>
      </w:pPr>
    </w:p>
    <w:tbl>
      <w:tblPr>
        <w:tblW w:w="5209" w:type="pct"/>
        <w:tblInd w:w="-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8"/>
        <w:gridCol w:w="25"/>
        <w:gridCol w:w="209"/>
        <w:gridCol w:w="38"/>
        <w:gridCol w:w="1664"/>
        <w:gridCol w:w="2395"/>
        <w:gridCol w:w="3232"/>
      </w:tblGrid>
      <w:tr w:rsidR="00541CF2" w:rsidRPr="00541CF2" w14:paraId="478F0DFE" w14:textId="77777777" w:rsidTr="00AC5820">
        <w:trPr>
          <w:trHeight w:val="1119"/>
        </w:trPr>
        <w:tc>
          <w:tcPr>
            <w:tcW w:w="3688" w:type="dxa"/>
          </w:tcPr>
          <w:p w14:paraId="79331211" w14:textId="77777777" w:rsidR="00541CF2" w:rsidRPr="00541CF2" w:rsidRDefault="00541CF2" w:rsidP="00541CF2">
            <w:pPr>
              <w:spacing w:after="0" w:line="240" w:lineRule="auto"/>
              <w:rPr>
                <w:b/>
                <w:caps/>
                <w:color w:val="FFFFFF" w:themeColor="background1"/>
                <w:sz w:val="108"/>
              </w:rPr>
            </w:pPr>
            <w:r w:rsidRPr="00541CF2">
              <w:rPr>
                <w:b/>
                <w:caps/>
                <w:noProof/>
                <w:color w:val="FFFFFF" w:themeColor="background1"/>
                <w:sz w:val="108"/>
              </w:rPr>
              <w:lastRenderedPageBreak/>
              <mc:AlternateContent>
                <mc:Choice Requires="wpg">
                  <w:drawing>
                    <wp:inline distT="0" distB="0" distL="0" distR="0" wp14:anchorId="0985DBFE" wp14:editId="6F55543F">
                      <wp:extent cx="1200150" cy="772886"/>
                      <wp:effectExtent l="0" t="0" r="0" b="8255"/>
                      <wp:docPr id="4" name="Group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8" name="TextBox 5"/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31B2F69" w14:textId="77777777" w:rsidR="00541CF2" w:rsidRDefault="00541CF2" w:rsidP="00541CF2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9" name="TextBox 6"/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ACE02E5" w14:textId="77777777" w:rsidR="00541CF2" w:rsidRDefault="00541CF2" w:rsidP="00541CF2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G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10" name="Straight Connector 10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 cap="rnd" cmpd="sng" algn="ctr">
                                  <a:solidFill>
                                    <a:srgbClr val="CDEDDA">
                                      <a:lumMod val="9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85DBFE" id="Group 4" o:spid="_x0000_s1051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">
                      <v:shape id="TextBox 5" o:spid="_x0000_s1052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      <v:textbox inset="0,0,0,0">
                          <w:txbxContent>
                            <w:p w14:paraId="631B2F69" w14:textId="77777777" w:rsidR="00541CF2" w:rsidRDefault="00541CF2" w:rsidP="00541CF2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shape id="TextBox 6" o:spid="_x0000_s1053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      <v:textbox inset="0,0,0,0">
                          <w:txbxContent>
                            <w:p w14:paraId="2ACE02E5" w14:textId="77777777" w:rsidR="00541CF2" w:rsidRDefault="00541CF2" w:rsidP="00541CF2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G</w:t>
                              </w:r>
                            </w:p>
                          </w:txbxContent>
                        </v:textbox>
                      </v:shape>
                      <v:line id="Straight Connector 10" o:spid="_x0000_s1054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" strokecolor="#ade1c2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563" w:type="dxa"/>
            <w:gridSpan w:val="6"/>
            <w:tcBorders>
              <w:bottom w:val="single" w:sz="4" w:space="0" w:color="FFFFFF" w:themeColor="background1"/>
            </w:tcBorders>
          </w:tcPr>
          <w:p w14:paraId="57891453" w14:textId="77777777" w:rsidR="00541CF2" w:rsidRDefault="00541CF2" w:rsidP="00541CF2">
            <w:pPr>
              <w:numPr>
                <w:ilvl w:val="1"/>
                <w:numId w:val="0"/>
              </w:numPr>
              <w:spacing w:after="0" w:line="240" w:lineRule="auto"/>
              <w:rPr>
                <w:rFonts w:asciiTheme="majorHAnsi" w:eastAsiaTheme="minorEastAsia" w:hAnsiTheme="majorHAnsi"/>
                <w:color w:val="CDEDDA" w:themeColor="accent4"/>
                <w:sz w:val="44"/>
                <w:szCs w:val="22"/>
              </w:rPr>
            </w:pPr>
            <w:r>
              <w:rPr>
                <w:rFonts w:asciiTheme="majorHAnsi" w:eastAsiaTheme="minorEastAsia" w:hAnsiTheme="majorHAnsi"/>
                <w:color w:val="CDEDDA" w:themeColor="accent4"/>
                <w:sz w:val="44"/>
                <w:szCs w:val="22"/>
              </w:rPr>
              <w:t xml:space="preserve">INFORMACION </w:t>
            </w:r>
          </w:p>
          <w:p w14:paraId="07A7B31D" w14:textId="0F8B30F7" w:rsidR="00541CF2" w:rsidRPr="00541CF2" w:rsidRDefault="007E1350" w:rsidP="00541CF2">
            <w:pPr>
              <w:numPr>
                <w:ilvl w:val="1"/>
                <w:numId w:val="0"/>
              </w:numPr>
              <w:spacing w:after="0" w:line="240" w:lineRule="auto"/>
              <w:rPr>
                <w:rFonts w:asciiTheme="majorHAnsi" w:eastAsiaTheme="minorEastAsia" w:hAnsiTheme="majorHAnsi"/>
                <w:color w:val="CDEDDA" w:themeColor="accent4"/>
                <w:sz w:val="44"/>
                <w:szCs w:val="22"/>
              </w:rPr>
            </w:pPr>
            <w:r>
              <w:rPr>
                <w:rFonts w:asciiTheme="majorHAnsi" w:eastAsiaTheme="minorEastAsia" w:hAnsiTheme="majorHAnsi"/>
                <w:color w:val="CDEDDA" w:themeColor="accent4"/>
                <w:sz w:val="44"/>
                <w:szCs w:val="22"/>
              </w:rPr>
              <w:t>EXTRACURRICULAR</w:t>
            </w:r>
          </w:p>
        </w:tc>
      </w:tr>
      <w:tr w:rsidR="00541CF2" w:rsidRPr="00541CF2" w14:paraId="7552F512" w14:textId="77777777" w:rsidTr="00AC5820">
        <w:trPr>
          <w:trHeight w:val="394"/>
        </w:trPr>
        <w:tc>
          <w:tcPr>
            <w:tcW w:w="3688" w:type="dxa"/>
          </w:tcPr>
          <w:p w14:paraId="5618946D" w14:textId="77777777" w:rsidR="00541CF2" w:rsidRPr="00541CF2" w:rsidRDefault="00541CF2" w:rsidP="00541CF2"/>
        </w:tc>
        <w:tc>
          <w:tcPr>
            <w:tcW w:w="7563" w:type="dxa"/>
            <w:gridSpan w:val="6"/>
            <w:tcBorders>
              <w:top w:val="single" w:sz="4" w:space="0" w:color="FFFFFF" w:themeColor="background1"/>
            </w:tcBorders>
          </w:tcPr>
          <w:p w14:paraId="0802FA8F" w14:textId="538B2EA0" w:rsidR="00541CF2" w:rsidRPr="00541CF2" w:rsidRDefault="007E1350" w:rsidP="00541CF2">
            <w:pPr>
              <w:spacing w:after="0" w:line="240" w:lineRule="auto"/>
              <w:rPr>
                <w:b/>
                <w:bCs/>
                <w:color w:val="FFFFFF" w:themeColor="background1"/>
                <w:spacing w:val="120"/>
                <w:sz w:val="21"/>
              </w:rPr>
            </w:pPr>
            <w:r>
              <w:rPr>
                <w:b/>
                <w:bCs/>
                <w:color w:val="FFFFFF" w:themeColor="background1"/>
                <w:spacing w:val="120"/>
                <w:sz w:val="21"/>
              </w:rPr>
              <w:t>CURSOS / HERRAMIENTAS /</w:t>
            </w:r>
            <w:r w:rsidR="00FC5742">
              <w:rPr>
                <w:b/>
                <w:bCs/>
                <w:color w:val="FFFFFF" w:themeColor="background1"/>
                <w:spacing w:val="120"/>
                <w:sz w:val="21"/>
              </w:rPr>
              <w:t>SKILLS</w:t>
            </w:r>
          </w:p>
        </w:tc>
      </w:tr>
      <w:tr w:rsidR="00541CF2" w:rsidRPr="00541CF2" w14:paraId="765F0930" w14:textId="77777777" w:rsidTr="00AC5820">
        <w:trPr>
          <w:trHeight w:val="415"/>
        </w:trPr>
        <w:tc>
          <w:tcPr>
            <w:tcW w:w="3688" w:type="dxa"/>
          </w:tcPr>
          <w:p w14:paraId="0A90AB6E" w14:textId="77777777" w:rsidR="00541CF2" w:rsidRPr="00541CF2" w:rsidRDefault="00541CF2" w:rsidP="00541CF2"/>
        </w:tc>
        <w:tc>
          <w:tcPr>
            <w:tcW w:w="7563" w:type="dxa"/>
            <w:gridSpan w:val="6"/>
          </w:tcPr>
          <w:p w14:paraId="6B0D400C" w14:textId="77777777" w:rsidR="00541CF2" w:rsidRPr="00541CF2" w:rsidRDefault="00541CF2" w:rsidP="00541CF2">
            <w:pPr>
              <w:spacing w:after="0" w:line="240" w:lineRule="auto"/>
              <w:rPr>
                <w:color w:val="FFFFFF" w:themeColor="background1"/>
                <w:spacing w:val="120"/>
                <w:sz w:val="21"/>
              </w:rPr>
            </w:pPr>
          </w:p>
        </w:tc>
      </w:tr>
      <w:tr w:rsidR="00FA786B" w:rsidRPr="00541CF2" w14:paraId="295AE016" w14:textId="77777777" w:rsidTr="00AC5820">
        <w:trPr>
          <w:trHeight w:val="882"/>
        </w:trPr>
        <w:tc>
          <w:tcPr>
            <w:tcW w:w="3688" w:type="dxa"/>
            <w:vAlign w:val="center"/>
          </w:tcPr>
          <w:p w14:paraId="4D41AE73" w14:textId="5259E0C7" w:rsidR="00FA786B" w:rsidRPr="00FA786B" w:rsidRDefault="0068154B" w:rsidP="00FA786B">
            <w:pPr>
              <w:keepNext/>
              <w:keepLines/>
              <w:outlineLvl w:val="0"/>
              <w:rPr>
                <w:rFonts w:eastAsiaTheme="majorEastAsia" w:cstheme="majorBidi"/>
                <w:b/>
                <w:bCs/>
                <w:caps/>
                <w:color w:val="1D3251" w:themeColor="accent1"/>
                <w:spacing w:val="120"/>
                <w:sz w:val="40"/>
                <w:szCs w:val="40"/>
                <w:lang w:val="es-US"/>
              </w:rPr>
            </w:pPr>
            <w:r w:rsidRPr="00FC5742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18907E6D" wp14:editId="53FC4B1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469900</wp:posOffset>
                      </wp:positionV>
                      <wp:extent cx="2210435" cy="1541780"/>
                      <wp:effectExtent l="0" t="0" r="0" b="0"/>
                      <wp:wrapNone/>
                      <wp:docPr id="12" name="Group 1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10435" cy="1541780"/>
                                <a:chOff x="-1" y="408978"/>
                                <a:chExt cx="2168847" cy="1671690"/>
                              </a:xfrm>
                            </wpg:grpSpPr>
                            <wpg:grpSp>
                              <wpg:cNvPr id="13" name="Group 13" descr="Skill"/>
                              <wpg:cNvGrpSpPr/>
                              <wpg:grpSpPr>
                                <a:xfrm>
                                  <a:off x="0" y="408978"/>
                                  <a:ext cx="2152098" cy="419219"/>
                                  <a:chOff x="502195" y="5319916"/>
                                  <a:chExt cx="2152098" cy="419219"/>
                                </a:xfrm>
                              </wpg:grpSpPr>
                              <wps:wsp>
                                <wps:cNvPr id="14" name="TextBox 114"/>
                                <wps:cNvSpPr txBox="1"/>
                                <wps:spPr>
                                  <a:xfrm>
                                    <a:off x="502195" y="5507796"/>
                                    <a:ext cx="2152098" cy="2313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0966DE1" w14:textId="77777777" w:rsidR="0068154B" w:rsidRPr="0068154B" w:rsidRDefault="0068154B" w:rsidP="0068154B">
                                      <w:pPr>
                                        <w:rPr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</w:pPr>
                                      <w:r w:rsidRPr="0068154B">
                                        <w:rPr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>DOCKER</w:t>
                                      </w:r>
                                    </w:p>
                                    <w:p w14:paraId="2601F049" w14:textId="77777777" w:rsidR="0068154B" w:rsidRPr="00E5258D" w:rsidRDefault="0068154B" w:rsidP="0068154B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  <w:lang w:val="es-DO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502195" y="5339563"/>
                                    <a:ext cx="213370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6" name="Arrow: Pentagon 16"/>
                                <wps:cNvSpPr/>
                                <wps:spPr>
                                  <a:xfrm>
                                    <a:off x="502195" y="5339411"/>
                                    <a:ext cx="1845369" cy="163312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7" name="TextBox 117"/>
                                <wps:cNvSpPr txBox="1"/>
                                <wps:spPr>
                                  <a:xfrm>
                                    <a:off x="1174051" y="5319916"/>
                                    <a:ext cx="761176" cy="1828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36BE60E" w14:textId="77777777" w:rsidR="0068154B" w:rsidRPr="00BC7D72" w:rsidRDefault="0068154B" w:rsidP="0068154B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lang w:val="es-ES"/>
                                        </w:rPr>
                                        <w:t>8</w:t>
                                      </w:r>
                                      <w:r w:rsidRPr="00BC7D72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lang w:val="es-ES"/>
                                        </w:rPr>
                                        <w:t>/10</w:t>
                                      </w:r>
                                    </w:p>
                                    <w:p w14:paraId="4D657BA4" w14:textId="77777777" w:rsidR="0068154B" w:rsidRPr="0052311B" w:rsidRDefault="0068154B" w:rsidP="0068154B">
                                      <w:pPr>
                                        <w:rPr>
                                          <w:sz w:val="24"/>
                                          <w:szCs w:val="24"/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18" name="Group 18" descr="Skill"/>
                              <wpg:cNvGrpSpPr/>
                              <wpg:grpSpPr>
                                <a:xfrm>
                                  <a:off x="0" y="832994"/>
                                  <a:ext cx="2152098" cy="434899"/>
                                  <a:chOff x="502195" y="5741376"/>
                                  <a:chExt cx="2152098" cy="434899"/>
                                </a:xfrm>
                              </wpg:grpSpPr>
                              <wps:wsp>
                                <wps:cNvPr id="19" name="TextBox 119"/>
                                <wps:cNvSpPr txBox="1"/>
                                <wps:spPr>
                                  <a:xfrm>
                                    <a:off x="502195" y="5933686"/>
                                    <a:ext cx="2152098" cy="2425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9452EE3" w14:textId="77777777" w:rsidR="0068154B" w:rsidRPr="0068154B" w:rsidRDefault="0068154B" w:rsidP="0068154B">
                                      <w:pPr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</w:pPr>
                                      <w:r w:rsidRPr="0068154B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  <w:t>TERRAFORM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0" name="Rectangle 20"/>
                                <wps:cNvSpPr/>
                                <wps:spPr>
                                  <a:xfrm>
                                    <a:off x="502195" y="5765529"/>
                                    <a:ext cx="2151650" cy="1632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1" name="Arrow: Pentagon 21"/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2" name="TextBox 122"/>
                                <wps:cNvSpPr txBox="1"/>
                                <wps:spPr>
                                  <a:xfrm>
                                    <a:off x="1173955" y="5741376"/>
                                    <a:ext cx="761176" cy="187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E2496A0" w14:textId="77777777" w:rsidR="0068154B" w:rsidRDefault="0068154B" w:rsidP="0068154B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</w:rPr>
                                          <w:id w:val="-1059312111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>
                                          <w:rPr>
                                            <w:b w:val="0"/>
                                            <w:bCs w:val="0"/>
                                          </w:rPr>
                                        </w:sdtEndPr>
                                        <w:sdtContent>
                                          <w:r w:rsidRPr="00BC7D72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</w:rPr>
                                            <w:t>9 / 10</w:t>
                                          </w:r>
                                        </w:sdtContent>
                                      </w:sdt>
                                    </w:p>
                                    <w:p w14:paraId="5CB361FF" w14:textId="77777777" w:rsidR="0068154B" w:rsidRDefault="0068154B" w:rsidP="0068154B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3" name="Group 23" descr="Skill"/>
                              <wpg:cNvGrpSpPr/>
                              <wpg:grpSpPr>
                                <a:xfrm>
                                  <a:off x="-1" y="1267505"/>
                                  <a:ext cx="2156285" cy="386788"/>
                                  <a:chOff x="502194" y="6173331"/>
                                  <a:chExt cx="2156285" cy="386788"/>
                                </a:xfrm>
                              </wpg:grpSpPr>
                              <wps:wsp>
                                <wps:cNvPr id="24" name="TextBox 124"/>
                                <wps:cNvSpPr txBox="1"/>
                                <wps:spPr>
                                  <a:xfrm>
                                    <a:off x="502195" y="6359577"/>
                                    <a:ext cx="2152098" cy="2005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8C366CD" w14:textId="77777777" w:rsidR="0068154B" w:rsidRPr="0068154B" w:rsidRDefault="0068154B" w:rsidP="0068154B">
                                      <w:pPr>
                                        <w:rPr>
                                          <w:b/>
                                          <w:bCs/>
                                          <w:sz w:val="22"/>
                                          <w:szCs w:val="22"/>
                                          <w:lang w:val="es-ES"/>
                                        </w:rPr>
                                      </w:pPr>
                                      <w:r w:rsidRPr="0068154B">
                                        <w:rPr>
                                          <w:b/>
                                          <w:bCs/>
                                          <w:sz w:val="22"/>
                                          <w:szCs w:val="22"/>
                                          <w:lang w:val="es-ES"/>
                                        </w:rPr>
                                        <w:t>KUBERNETES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5" name="Rectangle 25"/>
                                <wps:cNvSpPr/>
                                <wps:spPr>
                                  <a:xfrm>
                                    <a:off x="502194" y="6191496"/>
                                    <a:ext cx="2156285" cy="1632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6" name="Rectangle 26"/>
                                <wps:cNvSpPr/>
                                <wps:spPr>
                                  <a:xfrm>
                                    <a:off x="502194" y="6191455"/>
                                    <a:ext cx="1570825" cy="161889"/>
                                  </a:xfrm>
                                  <a:custGeom>
                                    <a:avLst/>
                                    <a:gdLst>
                                      <a:gd name="connsiteX0" fmla="*/ 0 w 2234409"/>
                                      <a:gd name="connsiteY0" fmla="*/ 0 h 160105"/>
                                      <a:gd name="connsiteX1" fmla="*/ 2234409 w 2234409"/>
                                      <a:gd name="connsiteY1" fmla="*/ 0 h 160105"/>
                                      <a:gd name="connsiteX2" fmla="*/ 2234409 w 2234409"/>
                                      <a:gd name="connsiteY2" fmla="*/ 160105 h 160105"/>
                                      <a:gd name="connsiteX3" fmla="*/ 0 w 2234409"/>
                                      <a:gd name="connsiteY3" fmla="*/ 160105 h 160105"/>
                                      <a:gd name="connsiteX4" fmla="*/ 0 w 2234409"/>
                                      <a:gd name="connsiteY4" fmla="*/ 0 h 160105"/>
                                      <a:gd name="connsiteX0" fmla="*/ 0 w 2234409"/>
                                      <a:gd name="connsiteY0" fmla="*/ 0 h 160105"/>
                                      <a:gd name="connsiteX1" fmla="*/ 2234409 w 2234409"/>
                                      <a:gd name="connsiteY1" fmla="*/ 0 h 160105"/>
                                      <a:gd name="connsiteX2" fmla="*/ 2230851 w 2234409"/>
                                      <a:gd name="connsiteY2" fmla="*/ 71426 h 160105"/>
                                      <a:gd name="connsiteX3" fmla="*/ 2234409 w 2234409"/>
                                      <a:gd name="connsiteY3" fmla="*/ 160105 h 160105"/>
                                      <a:gd name="connsiteX4" fmla="*/ 0 w 2234409"/>
                                      <a:gd name="connsiteY4" fmla="*/ 160105 h 160105"/>
                                      <a:gd name="connsiteX5" fmla="*/ 0 w 2234409"/>
                                      <a:gd name="connsiteY5" fmla="*/ 0 h 160105"/>
                                      <a:gd name="connsiteX0" fmla="*/ 0 w 2312693"/>
                                      <a:gd name="connsiteY0" fmla="*/ 0 h 160105"/>
                                      <a:gd name="connsiteX1" fmla="*/ 2234409 w 2312693"/>
                                      <a:gd name="connsiteY1" fmla="*/ 0 h 160105"/>
                                      <a:gd name="connsiteX2" fmla="*/ 2312693 w 2312693"/>
                                      <a:gd name="connsiteY2" fmla="*/ 78543 h 160105"/>
                                      <a:gd name="connsiteX3" fmla="*/ 2234409 w 2312693"/>
                                      <a:gd name="connsiteY3" fmla="*/ 160105 h 160105"/>
                                      <a:gd name="connsiteX4" fmla="*/ 0 w 2312693"/>
                                      <a:gd name="connsiteY4" fmla="*/ 160105 h 160105"/>
                                      <a:gd name="connsiteX5" fmla="*/ 0 w 2312693"/>
                                      <a:gd name="connsiteY5" fmla="*/ 0 h 160105"/>
                                      <a:gd name="connsiteX0" fmla="*/ 0 w 2339626"/>
                                      <a:gd name="connsiteY0" fmla="*/ 0 h 160105"/>
                                      <a:gd name="connsiteX1" fmla="*/ 2234409 w 2339626"/>
                                      <a:gd name="connsiteY1" fmla="*/ 0 h 160105"/>
                                      <a:gd name="connsiteX2" fmla="*/ 2339627 w 2339626"/>
                                      <a:gd name="connsiteY2" fmla="*/ 78543 h 160105"/>
                                      <a:gd name="connsiteX3" fmla="*/ 2234409 w 2339626"/>
                                      <a:gd name="connsiteY3" fmla="*/ 160105 h 160105"/>
                                      <a:gd name="connsiteX4" fmla="*/ 0 w 2339626"/>
                                      <a:gd name="connsiteY4" fmla="*/ 160105 h 160105"/>
                                      <a:gd name="connsiteX5" fmla="*/ 0 w 2339626"/>
                                      <a:gd name="connsiteY5" fmla="*/ 0 h 16010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2339626" h="160105">
                                        <a:moveTo>
                                          <a:pt x="0" y="0"/>
                                        </a:moveTo>
                                        <a:lnTo>
                                          <a:pt x="2234409" y="0"/>
                                        </a:lnTo>
                                        <a:lnTo>
                                          <a:pt x="2339627" y="78543"/>
                                        </a:lnTo>
                                        <a:lnTo>
                                          <a:pt x="2234409" y="160105"/>
                                        </a:lnTo>
                                        <a:lnTo>
                                          <a:pt x="0" y="16010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7" name="TextBox 127"/>
                                <wps:cNvSpPr txBox="1"/>
                                <wps:spPr>
                                  <a:xfrm>
                                    <a:off x="1169534" y="6173331"/>
                                    <a:ext cx="408303" cy="17897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B4BA748" w14:textId="77777777" w:rsidR="0068154B" w:rsidRPr="0074247F" w:rsidRDefault="0068154B" w:rsidP="0068154B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</w:pPr>
                                      <w:r w:rsidRPr="0074247F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  <w:t>6 / 10</w:t>
                                      </w:r>
                                    </w:p>
                                    <w:p w14:paraId="105D42B6" w14:textId="77777777" w:rsidR="0068154B" w:rsidRDefault="0068154B" w:rsidP="0068154B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8" name="Group 28" descr="Skill"/>
                              <wpg:cNvGrpSpPr/>
                              <wpg:grpSpPr>
                                <a:xfrm>
                                  <a:off x="0" y="1681022"/>
                                  <a:ext cx="2168846" cy="399646"/>
                                  <a:chOff x="502195" y="6593816"/>
                                  <a:chExt cx="2168846" cy="399646"/>
                                </a:xfrm>
                              </wpg:grpSpPr>
                              <wps:wsp>
                                <wps:cNvPr id="29" name="TextBox 129"/>
                                <wps:cNvSpPr txBox="1"/>
                                <wps:spPr>
                                  <a:xfrm>
                                    <a:off x="502195" y="6785126"/>
                                    <a:ext cx="2152098" cy="2083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4D4F384" w14:textId="77777777" w:rsidR="0068154B" w:rsidRPr="0068154B" w:rsidRDefault="0068154B" w:rsidP="0068154B">
                                      <w:pPr>
                                        <w:rPr>
                                          <w:b/>
                                          <w:bCs/>
                                          <w:sz w:val="22"/>
                                          <w:szCs w:val="22"/>
                                          <w:lang w:val="es-ES"/>
                                        </w:rPr>
                                      </w:pPr>
                                      <w:r w:rsidRPr="0068154B">
                                        <w:rPr>
                                          <w:b/>
                                          <w:bCs/>
                                          <w:sz w:val="22"/>
                                          <w:szCs w:val="22"/>
                                          <w:lang w:val="es-ES"/>
                                        </w:rPr>
                                        <w:t>AWS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/>
                                <wps:cNvSpPr/>
                                <wps:spPr>
                                  <a:xfrm>
                                    <a:off x="502195" y="6617463"/>
                                    <a:ext cx="2168846" cy="16326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/>
                                <wps:cNvSpPr/>
                                <wps:spPr>
                                  <a:xfrm>
                                    <a:off x="502196" y="6616673"/>
                                    <a:ext cx="187876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/>
                                <wps:cNvSpPr txBox="1"/>
                                <wps:spPr>
                                  <a:xfrm>
                                    <a:off x="1173945" y="6593816"/>
                                    <a:ext cx="473309" cy="184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88F0005" w14:textId="77777777" w:rsidR="0068154B" w:rsidRPr="00970E30" w:rsidRDefault="0068154B" w:rsidP="0068154B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</w:pPr>
                                      <w:r w:rsidRPr="00970E30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  <w:t>8 / 10</w:t>
                                      </w:r>
                                    </w:p>
                                    <w:p w14:paraId="01009D55" w14:textId="77777777" w:rsidR="0068154B" w:rsidRDefault="0068154B" w:rsidP="0068154B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907E6D" id="Group 12" o:spid="_x0000_s1055" style="position:absolute;margin-left:0;margin-top:37pt;width:174.05pt;height:121.4pt;z-index:251658240;mso-position-horizontal-relative:text;mso-position-vertical-relative:text;mso-width-relative:margin;mso-height-relative:margin" coordorigin=",4089" coordsize="21688,16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">
                      <v:group id="Group 13" o:spid="_x0000_s1056" alt="Skill" style="position:absolute;top:4089;width:21520;height:4192" coordorigin="5021,53199" coordsize="21520,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Box 114" o:spid="_x0000_s1057" type="#_x0000_t202" style="position:absolute;left:5021;top:55077;width:21521;height:2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        <v:textbox inset="0,0,0,0">
                            <w:txbxContent>
                              <w:p w14:paraId="00966DE1" w14:textId="77777777" w:rsidR="0068154B" w:rsidRPr="0068154B" w:rsidRDefault="0068154B" w:rsidP="0068154B">
                                <w:pPr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68154B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DOCKER</w:t>
                                </w:r>
                              </w:p>
                              <w:p w14:paraId="2601F049" w14:textId="77777777" w:rsidR="0068154B" w:rsidRPr="00E5258D" w:rsidRDefault="0068154B" w:rsidP="0068154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s-DO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5" o:spid="_x0000_s1058" style="position:absolute;left:5021;top:53395;width:21338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" fillcolor="#cdedda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16" o:spid="_x0000_s1059" type="#_x0000_t15" style="position:absolute;left:5021;top:53394;width:18454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" adj="20644" fillcolor="#1d3251" stroked="f" strokeweight="1pt"/>
                        <v:shape id="TextBox 117" o:spid="_x0000_s1060" type="#_x0000_t202" style="position:absolute;left:11740;top:53199;width:7612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        <v:textbox inset="0,0,0,0">
                            <w:txbxContent>
                              <w:p w14:paraId="336BE60E" w14:textId="77777777" w:rsidR="0068154B" w:rsidRPr="00BC7D72" w:rsidRDefault="0068154B" w:rsidP="0068154B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lang w:val="es-ES"/>
                                  </w:rPr>
                                  <w:t>8</w:t>
                                </w:r>
                                <w:r w:rsidRPr="00BC7D72">
                                  <w:rPr>
                                    <w:b/>
                                    <w:bCs/>
                                    <w:color w:val="FFFFFF" w:themeColor="background1"/>
                                    <w:lang w:val="es-ES"/>
                                  </w:rPr>
                                  <w:t>/10</w:t>
                                </w:r>
                              </w:p>
                              <w:p w14:paraId="4D657BA4" w14:textId="77777777" w:rsidR="0068154B" w:rsidRPr="0052311B" w:rsidRDefault="0068154B" w:rsidP="0068154B">
                                <w:pPr>
                                  <w:rPr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18" o:spid="_x0000_s1061" alt="Skill" style="position:absolute;top:8329;width:21520;height:4349" coordorigin="5021,57413" coordsize="21520,4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shape id="TextBox 119" o:spid="_x0000_s1062" type="#_x0000_t202" style="position:absolute;left:5021;top:59336;width:21521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        <v:textbox inset="0,0,0,0">
                            <w:txbxContent>
                              <w:p w14:paraId="49452EE3" w14:textId="77777777" w:rsidR="0068154B" w:rsidRPr="0068154B" w:rsidRDefault="0068154B" w:rsidP="0068154B">
                                <w:pPr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68154B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s-ES"/>
                                  </w:rPr>
                                  <w:t>TERRAFORM</w:t>
                                </w:r>
                              </w:p>
                            </w:txbxContent>
                          </v:textbox>
                        </v:shape>
                        <v:rect id="Rectangle 20" o:spid="_x0000_s1063" style="position:absolute;left:5021;top:57655;width:21517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" fillcolor="#cdedda" stroked="f" strokeweight="1pt"/>
                        <v:shape id="Arrow: Pentagon 21" o:spid="_x0000_s1064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" adj="20714" fillcolor="#1d3251" stroked="f" strokeweight="1pt"/>
                        <v:shape id="TextBox 122" o:spid="_x0000_s1065" type="#_x0000_t202" style="position:absolute;left:11739;top:57413;width:7612;height:1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        <v:textbox inset="0,0,0,0">
                            <w:txbxContent>
                              <w:p w14:paraId="7E2496A0" w14:textId="77777777" w:rsidR="0068154B" w:rsidRDefault="0068154B" w:rsidP="0068154B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id w:val="-1059312111"/>
                                    <w:temporary/>
                                    <w:showingPlcHdr/>
                                    <w15:appearance w15:val="hidden"/>
                                  </w:sdtPr>
                                  <w:sdtEndPr>
                                    <w:rPr>
                                      <w:b w:val="0"/>
                                      <w:bCs w:val="0"/>
                                    </w:rPr>
                                  </w:sdtEndPr>
                                  <w:sdtContent>
                                    <w:r w:rsidRPr="00BC7D72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9 / 10</w:t>
                                    </w:r>
                                  </w:sdtContent>
                                </w:sdt>
                              </w:p>
                              <w:p w14:paraId="5CB361FF" w14:textId="77777777" w:rsidR="0068154B" w:rsidRDefault="0068154B" w:rsidP="0068154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3" o:spid="_x0000_s1066" alt="Skill" style="position:absolute;top:12675;width:21562;height:3867" coordorigin="5021,61733" coordsize="21562,3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Box 124" o:spid="_x0000_s1067" type="#_x0000_t202" style="position:absolute;left:5021;top:63595;width:21521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      <v:textbox inset="0,0,0,0">
                            <w:txbxContent>
                              <w:p w14:paraId="68C366CD" w14:textId="77777777" w:rsidR="0068154B" w:rsidRPr="0068154B" w:rsidRDefault="0068154B" w:rsidP="0068154B">
                                <w:pPr>
                                  <w:rPr>
                                    <w:b/>
                                    <w:bCs/>
                                    <w:sz w:val="22"/>
                                    <w:szCs w:val="22"/>
                                    <w:lang w:val="es-ES"/>
                                  </w:rPr>
                                </w:pPr>
                                <w:r w:rsidRPr="0068154B">
                                  <w:rPr>
                                    <w:b/>
                                    <w:bCs/>
                                    <w:sz w:val="22"/>
                                    <w:szCs w:val="22"/>
                                    <w:lang w:val="es-ES"/>
                                  </w:rPr>
                                  <w:t>KUBERNETES</w:t>
                                </w:r>
                              </w:p>
                            </w:txbxContent>
                          </v:textbox>
                        </v:shape>
                        <v:rect id="Rectangle 25" o:spid="_x0000_s1068" style="position:absolute;left:5021;top:61914;width:2156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" fillcolor="#cdedda" stroked="f" strokeweight="1pt"/>
                        <v:shape id="Rectangle 26" o:spid="_x0000_s1069" style="position:absolute;left:5021;top:61914;width:15709;height:1619;visibility:visible;mso-wrap-style:square;v-text-anchor:middle" coordsize="2339626,16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" path="m,l2234409,r105218,78543l2234409,160105,,160105,,xe" fillcolor="#1d3251" stroked="f" strokeweight="1pt">
                          <v:stroke joinstyle="miter"/>
                          <v:path arrowok="t" o:connecttype="custom" o:connectlocs="0,0;1500182,0;1570826,79418;1500182,161889;0,161889;0,0" o:connectangles="0,0,0,0,0,0"/>
                        </v:shape>
                        <v:shape id="TextBox 127" o:spid="_x0000_s1070" type="#_x0000_t202" style="position:absolute;left:11695;top:61733;width:4083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        <v:textbox inset="0,0,0,0">
                            <w:txbxContent>
                              <w:p w14:paraId="2B4BA748" w14:textId="77777777" w:rsidR="0068154B" w:rsidRPr="0074247F" w:rsidRDefault="0068154B" w:rsidP="0068154B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74247F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6 / 10</w:t>
                                </w:r>
                              </w:p>
                              <w:p w14:paraId="105D42B6" w14:textId="77777777" w:rsidR="0068154B" w:rsidRDefault="0068154B" w:rsidP="0068154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8" o:spid="_x0000_s1071" alt="Skill" style="position:absolute;top:16810;width:21688;height:3996" coordorigin="5021,65938" coordsize="21688,3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shape id="TextBox 129" o:spid="_x0000_s1072" type="#_x0000_t202" style="position:absolute;left:5021;top:67851;width:21521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64D4F384" w14:textId="77777777" w:rsidR="0068154B" w:rsidRPr="0068154B" w:rsidRDefault="0068154B" w:rsidP="0068154B">
                                <w:pPr>
                                  <w:rPr>
                                    <w:b/>
                                    <w:bCs/>
                                    <w:sz w:val="22"/>
                                    <w:szCs w:val="22"/>
                                    <w:lang w:val="es-ES"/>
                                  </w:rPr>
                                </w:pPr>
                                <w:r w:rsidRPr="0068154B">
                                  <w:rPr>
                                    <w:b/>
                                    <w:bCs/>
                                    <w:sz w:val="22"/>
                                    <w:szCs w:val="22"/>
                                    <w:lang w:val="es-ES"/>
                                  </w:rPr>
                                  <w:t>AWS</w:t>
                                </w:r>
                              </w:p>
                            </w:txbxContent>
                          </v:textbox>
                        </v:shape>
                        <v:rect id="Rectangle 30" o:spid="_x0000_s1073" style="position:absolute;left:5021;top:66174;width:21689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" fillcolor="#cdedda" stroked="f" strokeweight="1pt"/>
                        <v:shape id="Arrow: Pentagon 31" o:spid="_x0000_s1074" type="#_x0000_t15" style="position:absolute;left:5021;top:66166;width:18788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" adj="20661" fillcolor="#1d3251" stroked="f" strokeweight="1pt"/>
                        <v:shape id="TextBox 132" o:spid="_x0000_s1075" type="#_x0000_t202" style="position:absolute;left:11739;top:65938;width:473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588F0005" w14:textId="77777777" w:rsidR="0068154B" w:rsidRPr="00970E30" w:rsidRDefault="0068154B" w:rsidP="0068154B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970E30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8 / 10</w:t>
                                </w:r>
                              </w:p>
                              <w:p w14:paraId="01009D55" w14:textId="77777777" w:rsidR="0068154B" w:rsidRDefault="0068154B" w:rsidP="0068154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FA786B" w:rsidRPr="00FA786B">
              <w:rPr>
                <w:rFonts w:eastAsiaTheme="majorEastAsia" w:cstheme="majorBidi"/>
                <w:b/>
                <w:bCs/>
                <w:caps/>
                <w:color w:val="1D3251" w:themeColor="accent1"/>
                <w:spacing w:val="120"/>
                <w:sz w:val="40"/>
                <w:szCs w:val="40"/>
                <w:lang w:val="es-US"/>
              </w:rPr>
              <w:t>SKILLS</w:t>
            </w:r>
          </w:p>
          <w:p w14:paraId="36F067F4" w14:textId="699D4B2D" w:rsidR="00541CF2" w:rsidRPr="00541CF2" w:rsidRDefault="00541CF2" w:rsidP="00541CF2">
            <w:pPr>
              <w:spacing w:before="40" w:after="40" w:line="240" w:lineRule="auto"/>
              <w:rPr>
                <w:rFonts w:asciiTheme="majorHAnsi" w:hAnsiTheme="majorHAnsi"/>
                <w:sz w:val="22"/>
              </w:rPr>
            </w:pPr>
          </w:p>
        </w:tc>
        <w:tc>
          <w:tcPr>
            <w:tcW w:w="25" w:type="dxa"/>
            <w:vAlign w:val="center"/>
          </w:tcPr>
          <w:p w14:paraId="3FD0DCAC" w14:textId="4D105BBF" w:rsidR="00541CF2" w:rsidRPr="00541CF2" w:rsidRDefault="00541CF2" w:rsidP="00541CF2">
            <w:pPr>
              <w:spacing w:before="40" w:after="40" w:line="240" w:lineRule="auto"/>
              <w:rPr>
                <w:rFonts w:asciiTheme="majorHAnsi" w:hAnsiTheme="majorHAnsi"/>
                <w:sz w:val="22"/>
              </w:rPr>
            </w:pPr>
          </w:p>
        </w:tc>
        <w:tc>
          <w:tcPr>
            <w:tcW w:w="1911" w:type="dxa"/>
            <w:gridSpan w:val="3"/>
          </w:tcPr>
          <w:p w14:paraId="4AAE94F1" w14:textId="77777777" w:rsidR="00541CF2" w:rsidRPr="00541CF2" w:rsidRDefault="00541CF2" w:rsidP="00541CF2"/>
        </w:tc>
        <w:tc>
          <w:tcPr>
            <w:tcW w:w="5627" w:type="dxa"/>
            <w:gridSpan w:val="2"/>
          </w:tcPr>
          <w:p w14:paraId="496B02E5" w14:textId="42BFC74C" w:rsidR="00541CF2" w:rsidRPr="00F01BD1" w:rsidRDefault="00BD7EC7" w:rsidP="00541CF2">
            <w:pPr>
              <w:keepNext/>
              <w:keepLines/>
              <w:outlineLvl w:val="0"/>
              <w:rPr>
                <w:rFonts w:eastAsiaTheme="majorEastAsia" w:cstheme="majorBidi"/>
                <w:b/>
                <w:bCs/>
                <w:caps/>
                <w:color w:val="1D3251" w:themeColor="accent1"/>
                <w:spacing w:val="120"/>
                <w:sz w:val="32"/>
                <w:szCs w:val="32"/>
              </w:rPr>
            </w:pPr>
            <w:r w:rsidRPr="000078C7">
              <w:rPr>
                <w:rFonts w:eastAsiaTheme="majorEastAsia" w:cstheme="majorBidi"/>
                <w:b/>
                <w:bCs/>
                <w:caps/>
                <w:color w:val="1D3251" w:themeColor="accent1"/>
                <w:spacing w:val="120"/>
                <w:sz w:val="36"/>
                <w:szCs w:val="36"/>
              </w:rPr>
              <w:t>CONOCIMIENTOS</w:t>
            </w:r>
          </w:p>
        </w:tc>
      </w:tr>
      <w:tr w:rsidR="00FA786B" w:rsidRPr="00472B3C" w14:paraId="03D52E99" w14:textId="77777777" w:rsidTr="00AC5820">
        <w:trPr>
          <w:trHeight w:val="2349"/>
        </w:trPr>
        <w:tc>
          <w:tcPr>
            <w:tcW w:w="3688" w:type="dxa"/>
            <w:vAlign w:val="center"/>
          </w:tcPr>
          <w:p w14:paraId="319B3BB4" w14:textId="69249BE6" w:rsidR="00541CF2" w:rsidRPr="00541CF2" w:rsidRDefault="00541CF2" w:rsidP="003F7EF1">
            <w:pPr>
              <w:spacing w:before="40" w:after="40" w:line="240" w:lineRule="auto"/>
              <w:rPr>
                <w:rFonts w:asciiTheme="majorHAnsi" w:hAnsiTheme="majorHAnsi"/>
                <w:sz w:val="22"/>
              </w:rPr>
            </w:pPr>
          </w:p>
        </w:tc>
        <w:tc>
          <w:tcPr>
            <w:tcW w:w="234" w:type="dxa"/>
            <w:gridSpan w:val="2"/>
            <w:vAlign w:val="center"/>
          </w:tcPr>
          <w:p w14:paraId="2B4E4408" w14:textId="45FAB1AD" w:rsidR="00541CF2" w:rsidRPr="00541CF2" w:rsidRDefault="00541CF2" w:rsidP="00541CF2">
            <w:pPr>
              <w:spacing w:before="40" w:after="40" w:line="240" w:lineRule="auto"/>
              <w:rPr>
                <w:rFonts w:asciiTheme="majorHAnsi" w:hAnsiTheme="majorHAnsi"/>
                <w:sz w:val="22"/>
                <w:lang w:val="es-US"/>
              </w:rPr>
            </w:pPr>
          </w:p>
        </w:tc>
        <w:tc>
          <w:tcPr>
            <w:tcW w:w="38" w:type="dxa"/>
          </w:tcPr>
          <w:p w14:paraId="7494A000" w14:textId="77777777" w:rsidR="00541CF2" w:rsidRPr="00733BBE" w:rsidRDefault="00541CF2" w:rsidP="00541CF2">
            <w:pPr>
              <w:rPr>
                <w:sz w:val="24"/>
                <w:szCs w:val="16"/>
                <w:lang w:val="es-US"/>
              </w:rPr>
            </w:pPr>
          </w:p>
        </w:tc>
        <w:tc>
          <w:tcPr>
            <w:tcW w:w="4059" w:type="dxa"/>
            <w:gridSpan w:val="2"/>
            <w:tcBorders>
              <w:bottom w:val="single" w:sz="4" w:space="0" w:color="D9D9D9" w:themeColor="background1" w:themeShade="D9"/>
            </w:tcBorders>
          </w:tcPr>
          <w:p w14:paraId="04CB0994" w14:textId="2E620962" w:rsidR="00541CF2" w:rsidRPr="00733BBE" w:rsidRDefault="00BD7EC7" w:rsidP="003F7EF1">
            <w:pPr>
              <w:spacing w:line="240" w:lineRule="auto"/>
              <w:ind w:right="288"/>
              <w:rPr>
                <w:iCs/>
                <w:color w:val="1D3251" w:themeColor="accent5" w:themeShade="40"/>
                <w:sz w:val="24"/>
                <w:szCs w:val="16"/>
                <w:lang w:val="es-US"/>
              </w:rPr>
            </w:pPr>
            <w:r w:rsidRPr="00733BBE">
              <w:rPr>
                <w:iCs/>
                <w:color w:val="1D3251" w:themeColor="accent5" w:themeShade="40"/>
                <w:sz w:val="24"/>
                <w:szCs w:val="16"/>
                <w:lang w:val="es-US"/>
              </w:rPr>
              <w:t>Mis conocimientos están relacionados a Technical Support &amp; DevOps parten desde Distribuciones Linux tales como Ubuntu y Kali Linux donde el dominio de ellos podría decir que es avanzado</w:t>
            </w:r>
            <w:r w:rsidR="000078C7" w:rsidRPr="00733BBE">
              <w:rPr>
                <w:iCs/>
                <w:color w:val="1D3251" w:themeColor="accent5" w:themeShade="40"/>
                <w:sz w:val="24"/>
                <w:szCs w:val="16"/>
                <w:lang w:val="es-US"/>
              </w:rPr>
              <w:t>.</w:t>
            </w:r>
            <w:r w:rsidRPr="00733BBE">
              <w:rPr>
                <w:iCs/>
                <w:color w:val="1D3251" w:themeColor="accent5" w:themeShade="40"/>
                <w:sz w:val="24"/>
                <w:szCs w:val="16"/>
                <w:lang w:val="es-US"/>
              </w:rPr>
              <w:t xml:space="preserve"> </w:t>
            </w:r>
          </w:p>
        </w:tc>
        <w:tc>
          <w:tcPr>
            <w:tcW w:w="3232" w:type="dxa"/>
            <w:tcBorders>
              <w:bottom w:val="single" w:sz="4" w:space="0" w:color="D9D9D9" w:themeColor="background1" w:themeShade="D9"/>
            </w:tcBorders>
          </w:tcPr>
          <w:p w14:paraId="7C3B23B1" w14:textId="13FB945B" w:rsidR="00541CF2" w:rsidRPr="00541CF2" w:rsidRDefault="00546440" w:rsidP="003F7EF1">
            <w:pPr>
              <w:spacing w:line="240" w:lineRule="auto"/>
              <w:rPr>
                <w:sz w:val="28"/>
                <w:lang w:val="es-US"/>
              </w:rPr>
            </w:pPr>
            <w:r w:rsidRPr="00733BBE">
              <w:rPr>
                <w:iCs/>
                <w:color w:val="1D3251" w:themeColor="accent5" w:themeShade="40"/>
                <w:sz w:val="24"/>
                <w:szCs w:val="16"/>
                <w:lang w:val="es-US"/>
              </w:rPr>
              <w:t>Además,</w:t>
            </w:r>
            <w:r w:rsidR="000078C7" w:rsidRPr="00733BBE">
              <w:rPr>
                <w:iCs/>
                <w:color w:val="1D3251" w:themeColor="accent5" w:themeShade="40"/>
                <w:sz w:val="24"/>
                <w:szCs w:val="16"/>
                <w:lang w:val="es-US"/>
              </w:rPr>
              <w:t xml:space="preserve"> manej</w:t>
            </w:r>
            <w:r w:rsidR="000D1EEA" w:rsidRPr="00733BBE">
              <w:rPr>
                <w:iCs/>
                <w:color w:val="1D3251" w:themeColor="accent5" w:themeShade="40"/>
                <w:sz w:val="24"/>
                <w:szCs w:val="16"/>
                <w:lang w:val="es-US"/>
              </w:rPr>
              <w:t>o de</w:t>
            </w:r>
            <w:r w:rsidR="000078C7" w:rsidRPr="00733BBE">
              <w:rPr>
                <w:iCs/>
                <w:color w:val="1D3251" w:themeColor="accent5" w:themeShade="40"/>
                <w:sz w:val="24"/>
                <w:szCs w:val="16"/>
                <w:lang w:val="es-US"/>
              </w:rPr>
              <w:t xml:space="preserve"> herramientas de DevOps como Docker, Terraform, AWS y Azure DevOps</w:t>
            </w:r>
            <w:r w:rsidR="00141EBD" w:rsidRPr="00733BBE">
              <w:rPr>
                <w:iCs/>
                <w:color w:val="1D3251" w:themeColor="accent5" w:themeShade="40"/>
                <w:sz w:val="24"/>
                <w:szCs w:val="16"/>
                <w:lang w:val="es-US"/>
              </w:rPr>
              <w:t xml:space="preserve"> como </w:t>
            </w:r>
            <w:r w:rsidR="00A10ECD" w:rsidRPr="00733BBE">
              <w:rPr>
                <w:iCs/>
                <w:color w:val="1D3251" w:themeColor="accent5" w:themeShade="40"/>
                <w:sz w:val="24"/>
                <w:szCs w:val="16"/>
                <w:lang w:val="es-US"/>
              </w:rPr>
              <w:t>también</w:t>
            </w:r>
            <w:r w:rsidR="00BD7EC7" w:rsidRPr="00733BBE">
              <w:rPr>
                <w:color w:val="1D3251" w:themeColor="accent5" w:themeShade="40"/>
                <w:sz w:val="24"/>
                <w:szCs w:val="16"/>
                <w:lang w:val="es-US"/>
              </w:rPr>
              <w:t xml:space="preserve"> experiencia y conocimientos en SQL</w:t>
            </w:r>
            <w:r w:rsidR="00733BBE">
              <w:rPr>
                <w:color w:val="1D3251" w:themeColor="accent5" w:themeShade="40"/>
                <w:sz w:val="24"/>
                <w:szCs w:val="16"/>
                <w:lang w:val="es-US"/>
              </w:rPr>
              <w:t>.</w:t>
            </w:r>
          </w:p>
        </w:tc>
      </w:tr>
      <w:tr w:rsidR="00FA786B" w:rsidRPr="00472B3C" w14:paraId="7B0853DA" w14:textId="77777777" w:rsidTr="00AC5820">
        <w:trPr>
          <w:trHeight w:val="8729"/>
        </w:trPr>
        <w:tc>
          <w:tcPr>
            <w:tcW w:w="3688" w:type="dxa"/>
            <w:tcBorders>
              <w:right w:val="single" w:sz="4" w:space="0" w:color="D9D9D9" w:themeColor="background1" w:themeShade="D9"/>
            </w:tcBorders>
          </w:tcPr>
          <w:p w14:paraId="48EC6A78" w14:textId="42323D64" w:rsidR="00541CF2" w:rsidRPr="00541CF2" w:rsidRDefault="000078C7" w:rsidP="003F7EF1">
            <w:pPr>
              <w:keepNext/>
              <w:keepLines/>
              <w:spacing w:line="240" w:lineRule="auto"/>
              <w:outlineLvl w:val="0"/>
              <w:rPr>
                <w:rFonts w:eastAsiaTheme="majorEastAsia" w:cstheme="majorBidi"/>
                <w:b/>
                <w:bCs/>
                <w:caps/>
                <w:color w:val="1D3251" w:themeColor="accent1"/>
                <w:spacing w:val="120"/>
                <w:sz w:val="32"/>
                <w:szCs w:val="32"/>
                <w:lang w:val="es-US"/>
              </w:rPr>
            </w:pPr>
            <w:r>
              <w:rPr>
                <w:rFonts w:eastAsiaTheme="majorEastAsia" w:cstheme="majorBidi"/>
                <w:b/>
                <w:bCs/>
                <w:caps/>
                <w:color w:val="1D3251" w:themeColor="accent1"/>
                <w:spacing w:val="120"/>
                <w:sz w:val="32"/>
                <w:szCs w:val="32"/>
                <w:lang w:val="es-US"/>
              </w:rPr>
              <w:t>cursos</w:t>
            </w:r>
          </w:p>
          <w:p w14:paraId="7D9E88DD" w14:textId="77777777" w:rsidR="00372E58" w:rsidRPr="00372E58" w:rsidRDefault="00372E58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</w:pPr>
            <w:r w:rsidRPr="00372E58"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  <w:t>LINUX</w:t>
            </w:r>
          </w:p>
          <w:p w14:paraId="45F590E7" w14:textId="77777777" w:rsidR="00372E58" w:rsidRDefault="00372E58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i/>
                <w:iCs/>
                <w:sz w:val="20"/>
                <w:szCs w:val="20"/>
                <w:lang w:val="es-US"/>
              </w:rPr>
            </w:pPr>
            <w:r w:rsidRPr="00372E58">
              <w:rPr>
                <w:rFonts w:eastAsiaTheme="majorEastAsia" w:cstheme="majorBidi"/>
                <w:i/>
                <w:iCs/>
                <w:sz w:val="20"/>
                <w:szCs w:val="20"/>
                <w:lang w:val="es-US"/>
              </w:rPr>
              <w:t>UDEMY</w:t>
            </w:r>
          </w:p>
          <w:p w14:paraId="1C79A7F2" w14:textId="77777777" w:rsidR="00372E58" w:rsidRPr="00FA786B" w:rsidRDefault="00372E58" w:rsidP="003F7EF1">
            <w:pPr>
              <w:keepNext/>
              <w:keepLines/>
              <w:spacing w:after="0" w:line="240" w:lineRule="auto"/>
              <w:outlineLvl w:val="1"/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</w:pPr>
            <w:r w:rsidRPr="00FA786B"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  <w:t>TERRAFORM</w:t>
            </w:r>
          </w:p>
          <w:p w14:paraId="53C73644" w14:textId="65B39ACF" w:rsidR="00372E58" w:rsidRPr="00372E58" w:rsidRDefault="00372E58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i/>
                <w:iCs/>
                <w:sz w:val="20"/>
                <w:szCs w:val="20"/>
                <w:lang w:val="es-US"/>
              </w:rPr>
            </w:pPr>
            <w:r w:rsidRPr="00FA786B">
              <w:rPr>
                <w:rFonts w:eastAsiaTheme="majorEastAsia" w:cstheme="majorBidi"/>
                <w:i/>
                <w:iCs/>
                <w:sz w:val="20"/>
                <w:szCs w:val="20"/>
                <w:lang w:val="es-US"/>
              </w:rPr>
              <w:t>UDEMY</w:t>
            </w:r>
          </w:p>
          <w:p w14:paraId="30BD4A52" w14:textId="6BBCC7E8" w:rsidR="00541CF2" w:rsidRPr="00FA786B" w:rsidRDefault="00F82F7C" w:rsidP="003F7EF1">
            <w:pPr>
              <w:keepNext/>
              <w:keepLines/>
              <w:spacing w:after="0" w:line="240" w:lineRule="auto"/>
              <w:outlineLvl w:val="1"/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</w:pPr>
            <w:r w:rsidRPr="00FA786B"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  <w:t>SQL: CERO A PROFESIONAL</w:t>
            </w:r>
          </w:p>
          <w:p w14:paraId="68D905A0" w14:textId="1CE01884" w:rsidR="00541CF2" w:rsidRPr="009A21A6" w:rsidRDefault="00F82F7C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i/>
                <w:iCs/>
                <w:sz w:val="20"/>
                <w:szCs w:val="20"/>
              </w:rPr>
            </w:pPr>
            <w:r w:rsidRPr="009A21A6">
              <w:rPr>
                <w:rFonts w:eastAsiaTheme="majorEastAsia" w:cstheme="majorBidi"/>
                <w:i/>
                <w:iCs/>
                <w:sz w:val="20"/>
                <w:szCs w:val="20"/>
              </w:rPr>
              <w:t>UDEMY</w:t>
            </w:r>
          </w:p>
          <w:p w14:paraId="52A7FD27" w14:textId="249C31B2" w:rsidR="00F82F7C" w:rsidRPr="009A21A6" w:rsidRDefault="00F82F7C" w:rsidP="003F7EF1">
            <w:pPr>
              <w:keepNext/>
              <w:keepLines/>
              <w:spacing w:after="0" w:line="240" w:lineRule="auto"/>
              <w:outlineLvl w:val="1"/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</w:rPr>
            </w:pPr>
            <w:r w:rsidRPr="009A21A6"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</w:rPr>
              <w:t>DOCKER, KUBERNETES Y AWS</w:t>
            </w:r>
          </w:p>
          <w:p w14:paraId="11A79757" w14:textId="77777777" w:rsidR="00F82F7C" w:rsidRPr="009A21A6" w:rsidRDefault="00F82F7C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i/>
                <w:iCs/>
                <w:sz w:val="20"/>
                <w:szCs w:val="20"/>
              </w:rPr>
            </w:pPr>
            <w:r w:rsidRPr="009A21A6">
              <w:rPr>
                <w:rFonts w:eastAsiaTheme="majorEastAsia" w:cstheme="majorBidi"/>
                <w:i/>
                <w:iCs/>
                <w:sz w:val="20"/>
                <w:szCs w:val="20"/>
              </w:rPr>
              <w:t>UDEMY</w:t>
            </w:r>
          </w:p>
          <w:p w14:paraId="1C364EC5" w14:textId="0BD5D781" w:rsidR="00096F50" w:rsidRPr="00C14DA8" w:rsidRDefault="00096F50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</w:rPr>
            </w:pPr>
            <w:r w:rsidRPr="00C14DA8"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</w:rPr>
              <w:t>AWS CERTIFIED CLOUD PRACTITIONER</w:t>
            </w:r>
          </w:p>
          <w:p w14:paraId="78492B4E" w14:textId="54A01444" w:rsidR="00096F50" w:rsidRPr="00C14DA8" w:rsidRDefault="00F82F7C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i/>
                <w:iCs/>
                <w:sz w:val="20"/>
                <w:szCs w:val="20"/>
              </w:rPr>
            </w:pPr>
            <w:r w:rsidRPr="00C14DA8">
              <w:rPr>
                <w:rFonts w:eastAsiaTheme="majorEastAsia" w:cstheme="majorBidi"/>
                <w:i/>
                <w:iCs/>
                <w:sz w:val="20"/>
                <w:szCs w:val="20"/>
              </w:rPr>
              <w:t>UDEMY</w:t>
            </w:r>
          </w:p>
          <w:p w14:paraId="7A9819CB" w14:textId="77777777" w:rsidR="00096F50" w:rsidRPr="00C14DA8" w:rsidRDefault="00096F50" w:rsidP="003F7EF1">
            <w:pPr>
              <w:keepNext/>
              <w:keepLines/>
              <w:spacing w:after="0" w:line="240" w:lineRule="auto"/>
              <w:outlineLvl w:val="1"/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</w:rPr>
            </w:pPr>
            <w:r w:rsidRPr="00C14DA8"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</w:rPr>
              <w:t>ADMINISTRACION DE WINDOWS DESDE CONSOLA</w:t>
            </w:r>
          </w:p>
          <w:p w14:paraId="38228179" w14:textId="77777777" w:rsidR="00096F50" w:rsidRPr="00C14DA8" w:rsidRDefault="00096F50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i/>
                <w:iCs/>
                <w:sz w:val="20"/>
                <w:szCs w:val="20"/>
              </w:rPr>
            </w:pPr>
            <w:r w:rsidRPr="00C14DA8">
              <w:rPr>
                <w:rFonts w:eastAsiaTheme="majorEastAsia" w:cstheme="majorBidi"/>
                <w:i/>
                <w:iCs/>
                <w:sz w:val="20"/>
                <w:szCs w:val="20"/>
              </w:rPr>
              <w:t>UDEMY</w:t>
            </w:r>
          </w:p>
          <w:p w14:paraId="6F7E5586" w14:textId="7D7EFECE" w:rsidR="00E63FE2" w:rsidRPr="00C14DA8" w:rsidRDefault="00E63FE2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</w:rPr>
            </w:pPr>
            <w:r w:rsidRPr="00C14DA8"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</w:rPr>
              <w:t>MICROSOFT AZURE DEVOPS</w:t>
            </w:r>
          </w:p>
          <w:p w14:paraId="1E831FBF" w14:textId="02CD040D" w:rsidR="00541CF2" w:rsidRPr="00372E58" w:rsidRDefault="00E63FE2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i/>
                <w:iCs/>
                <w:sz w:val="20"/>
                <w:szCs w:val="20"/>
                <w:lang w:val="es-US"/>
              </w:rPr>
            </w:pPr>
            <w:r w:rsidRPr="00372E58">
              <w:rPr>
                <w:rFonts w:eastAsiaTheme="majorEastAsia" w:cstheme="majorBidi"/>
                <w:i/>
                <w:iCs/>
                <w:sz w:val="20"/>
                <w:szCs w:val="20"/>
                <w:lang w:val="es-US"/>
              </w:rPr>
              <w:t>UDEMY</w:t>
            </w:r>
          </w:p>
          <w:p w14:paraId="17E7FC97" w14:textId="6735B68B" w:rsidR="00702B14" w:rsidRPr="00372E58" w:rsidRDefault="00702B14" w:rsidP="003F7EF1">
            <w:pPr>
              <w:keepNext/>
              <w:keepLines/>
              <w:spacing w:after="0" w:line="240" w:lineRule="auto"/>
              <w:outlineLvl w:val="1"/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</w:pPr>
            <w:r w:rsidRPr="00372E58"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  <w:t>INFORMATICA AVAN</w:t>
            </w:r>
            <w:r w:rsidR="000A7423" w:rsidRPr="00372E58">
              <w:rPr>
                <w:rFonts w:eastAsiaTheme="majorEastAsia" w:cstheme="majorBidi"/>
                <w:b/>
                <w:bCs/>
                <w:color w:val="1D3251" w:themeColor="accent1"/>
                <w:sz w:val="24"/>
                <w:szCs w:val="28"/>
                <w:lang w:val="es-US"/>
              </w:rPr>
              <w:t>ZADA</w:t>
            </w:r>
          </w:p>
          <w:p w14:paraId="39D1EEF1" w14:textId="1B844D8C" w:rsidR="00702B14" w:rsidRPr="00372E58" w:rsidRDefault="000A7423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i/>
                <w:iCs/>
                <w:sz w:val="20"/>
                <w:szCs w:val="20"/>
                <w:lang w:val="es-US"/>
              </w:rPr>
            </w:pPr>
            <w:r w:rsidRPr="00372E58">
              <w:rPr>
                <w:rFonts w:eastAsiaTheme="majorEastAsia" w:cstheme="majorBidi"/>
                <w:i/>
                <w:iCs/>
                <w:sz w:val="20"/>
                <w:szCs w:val="20"/>
                <w:lang w:val="es-US"/>
              </w:rPr>
              <w:t>INFOTEP</w:t>
            </w:r>
          </w:p>
          <w:p w14:paraId="21B73346" w14:textId="77777777" w:rsidR="000A7423" w:rsidRPr="00372E58" w:rsidRDefault="000A7423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i/>
                <w:iCs/>
                <w:sz w:val="20"/>
                <w:szCs w:val="20"/>
                <w:lang w:val="es-US"/>
              </w:rPr>
            </w:pPr>
          </w:p>
          <w:p w14:paraId="1B39DE75" w14:textId="77777777" w:rsidR="000A7423" w:rsidRPr="00372E58" w:rsidRDefault="000A7423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i/>
                <w:iCs/>
                <w:sz w:val="20"/>
                <w:szCs w:val="20"/>
                <w:lang w:val="es-US"/>
              </w:rPr>
            </w:pPr>
          </w:p>
          <w:p w14:paraId="63643F94" w14:textId="77777777" w:rsidR="00702B14" w:rsidRPr="00372E58" w:rsidRDefault="00702B14" w:rsidP="003F7EF1">
            <w:pPr>
              <w:keepNext/>
              <w:keepLines/>
              <w:spacing w:after="0" w:line="240" w:lineRule="auto"/>
              <w:outlineLvl w:val="3"/>
              <w:rPr>
                <w:rFonts w:eastAsiaTheme="majorEastAsia" w:cstheme="majorBidi"/>
                <w:i/>
                <w:iCs/>
                <w:sz w:val="20"/>
                <w:szCs w:val="20"/>
                <w:lang w:val="es-US"/>
              </w:rPr>
            </w:pPr>
          </w:p>
          <w:p w14:paraId="2765AE24" w14:textId="2E21577F" w:rsidR="00541CF2" w:rsidRPr="00541CF2" w:rsidRDefault="00541CF2" w:rsidP="003F7EF1">
            <w:pPr>
              <w:spacing w:line="240" w:lineRule="auto"/>
              <w:rPr>
                <w:lang w:val="es-US"/>
              </w:rPr>
            </w:pPr>
          </w:p>
        </w:tc>
        <w:tc>
          <w:tcPr>
            <w:tcW w:w="25" w:type="dxa"/>
            <w:tcBorders>
              <w:left w:val="single" w:sz="4" w:space="0" w:color="D9D9D9" w:themeColor="background1" w:themeShade="D9"/>
            </w:tcBorders>
          </w:tcPr>
          <w:p w14:paraId="02D6670F" w14:textId="77777777" w:rsidR="00541CF2" w:rsidRPr="00541CF2" w:rsidRDefault="00541CF2" w:rsidP="003F7EF1">
            <w:pPr>
              <w:keepNext/>
              <w:keepLines/>
              <w:spacing w:line="240" w:lineRule="auto"/>
              <w:outlineLvl w:val="0"/>
              <w:rPr>
                <w:rFonts w:eastAsiaTheme="majorEastAsia" w:cstheme="majorBidi"/>
                <w:caps/>
                <w:color w:val="1D3251" w:themeColor="accent1"/>
                <w:spacing w:val="120"/>
                <w:sz w:val="32"/>
                <w:szCs w:val="32"/>
                <w:lang w:val="es-US"/>
              </w:rPr>
            </w:pPr>
          </w:p>
        </w:tc>
        <w:tc>
          <w:tcPr>
            <w:tcW w:w="7538" w:type="dxa"/>
            <w:gridSpan w:val="5"/>
          </w:tcPr>
          <w:p w14:paraId="251A87C6" w14:textId="77777777" w:rsidR="00541CF2" w:rsidRPr="007549E6" w:rsidRDefault="00E5258D" w:rsidP="003F7EF1">
            <w:pPr>
              <w:keepNext/>
              <w:keepLines/>
              <w:spacing w:line="240" w:lineRule="auto"/>
              <w:jc w:val="center"/>
              <w:outlineLvl w:val="0"/>
              <w:rPr>
                <w:rFonts w:eastAsiaTheme="majorEastAsia" w:cstheme="majorBidi"/>
                <w:b/>
                <w:bCs/>
                <w:caps/>
                <w:color w:val="1D3251" w:themeColor="accent1"/>
                <w:spacing w:val="120"/>
                <w:sz w:val="36"/>
                <w:szCs w:val="36"/>
                <w:lang w:val="es-US"/>
              </w:rPr>
            </w:pPr>
            <w:r w:rsidRPr="007549E6">
              <w:rPr>
                <w:rFonts w:eastAsiaTheme="majorEastAsia" w:cstheme="majorBidi"/>
                <w:b/>
                <w:bCs/>
                <w:caps/>
                <w:color w:val="1D3251" w:themeColor="accent1"/>
                <w:spacing w:val="120"/>
                <w:sz w:val="36"/>
                <w:szCs w:val="36"/>
                <w:lang w:val="es-US"/>
              </w:rPr>
              <w:t>HERRAMIENTAS</w:t>
            </w:r>
          </w:p>
          <w:p w14:paraId="55BAC860" w14:textId="0F27975F" w:rsidR="00BD7EC7" w:rsidRDefault="007549E6" w:rsidP="003F7EF1">
            <w:pPr>
              <w:spacing w:line="240" w:lineRule="auto"/>
              <w:rPr>
                <w:sz w:val="22"/>
                <w:szCs w:val="22"/>
                <w:lang w:val="es-US"/>
              </w:rPr>
            </w:pPr>
            <w:r w:rsidRPr="00E36C1F">
              <w:rPr>
                <w:sz w:val="22"/>
                <w:szCs w:val="22"/>
                <w:lang w:val="es-US"/>
              </w:rPr>
              <w:t xml:space="preserve">A lo largo del tiempo he dominado </w:t>
            </w:r>
            <w:r w:rsidR="001071E6">
              <w:rPr>
                <w:sz w:val="22"/>
                <w:szCs w:val="22"/>
                <w:lang w:val="es-US"/>
              </w:rPr>
              <w:t>varias</w:t>
            </w:r>
            <w:r w:rsidRPr="00E36C1F">
              <w:rPr>
                <w:sz w:val="22"/>
                <w:szCs w:val="22"/>
                <w:lang w:val="es-US"/>
              </w:rPr>
              <w:t xml:space="preserve"> herramientas para </w:t>
            </w:r>
            <w:r w:rsidR="00C738CE" w:rsidRPr="00E36C1F">
              <w:rPr>
                <w:sz w:val="22"/>
                <w:szCs w:val="22"/>
                <w:lang w:val="es-US"/>
              </w:rPr>
              <w:t xml:space="preserve">cumplir con mis funciones </w:t>
            </w:r>
            <w:r w:rsidR="001071E6">
              <w:rPr>
                <w:sz w:val="22"/>
                <w:szCs w:val="22"/>
                <w:lang w:val="es-US"/>
              </w:rPr>
              <w:t>en el área donde me estoy desarrollando, las cuales serían las siguientes</w:t>
            </w:r>
            <w:r w:rsidR="00C2553D" w:rsidRPr="00E36C1F">
              <w:rPr>
                <w:sz w:val="22"/>
                <w:szCs w:val="22"/>
                <w:lang w:val="es-US"/>
              </w:rPr>
              <w:t>:</w:t>
            </w:r>
          </w:p>
          <w:p w14:paraId="7CE6E343" w14:textId="0CD34794" w:rsidR="00C24AFD" w:rsidRPr="003F7EF1" w:rsidRDefault="00C24AFD" w:rsidP="003F7EF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3F7EF1">
              <w:rPr>
                <w:b/>
                <w:bCs/>
                <w:sz w:val="22"/>
                <w:szCs w:val="22"/>
              </w:rPr>
              <w:t>L</w:t>
            </w:r>
            <w:r w:rsidR="00F01BD1" w:rsidRPr="003F7EF1">
              <w:rPr>
                <w:b/>
                <w:bCs/>
                <w:sz w:val="22"/>
                <w:szCs w:val="22"/>
              </w:rPr>
              <w:t>inux</w:t>
            </w:r>
            <w:r w:rsidRPr="003F7EF1">
              <w:rPr>
                <w:b/>
                <w:bCs/>
                <w:sz w:val="22"/>
                <w:szCs w:val="22"/>
              </w:rPr>
              <w:t>/W</w:t>
            </w:r>
            <w:r w:rsidR="00F01BD1" w:rsidRPr="003F7EF1">
              <w:rPr>
                <w:b/>
                <w:bCs/>
                <w:sz w:val="22"/>
                <w:szCs w:val="22"/>
              </w:rPr>
              <w:t>indows</w:t>
            </w:r>
            <w:r w:rsidRPr="003F7EF1">
              <w:rPr>
                <w:b/>
                <w:bCs/>
                <w:sz w:val="22"/>
                <w:szCs w:val="22"/>
              </w:rPr>
              <w:t>:</w:t>
            </w:r>
          </w:p>
          <w:p w14:paraId="09A2DBFE" w14:textId="77777777" w:rsidR="003F7EF1" w:rsidRDefault="00C24AFD" w:rsidP="003F7EF1">
            <w:pPr>
              <w:spacing w:line="240" w:lineRule="auto"/>
              <w:rPr>
                <w:sz w:val="20"/>
                <w:szCs w:val="20"/>
              </w:rPr>
            </w:pPr>
            <w:r w:rsidRPr="00F01BD1">
              <w:rPr>
                <w:sz w:val="20"/>
                <w:szCs w:val="20"/>
              </w:rPr>
              <w:t xml:space="preserve">VISUAL STUDIO CODE, TERMINATOR, WM WARE, VIRTUALBOX, WIRESHACK, </w:t>
            </w:r>
            <w:r w:rsidR="00AE2EF6" w:rsidRPr="00F01BD1">
              <w:rPr>
                <w:sz w:val="20"/>
                <w:szCs w:val="20"/>
              </w:rPr>
              <w:t xml:space="preserve">BURSUIP, BETTERCAP, NMAP, RECONNG, </w:t>
            </w:r>
            <w:r w:rsidRPr="00F01BD1">
              <w:rPr>
                <w:sz w:val="20"/>
                <w:szCs w:val="20"/>
              </w:rPr>
              <w:t>BRACKET Y PYCHARM COMMUNITY EDITION.</w:t>
            </w:r>
          </w:p>
          <w:p w14:paraId="33638521" w14:textId="485F433A" w:rsidR="00096F50" w:rsidRPr="003F7EF1" w:rsidRDefault="00F01BD1" w:rsidP="003F7EF1">
            <w:pPr>
              <w:spacing w:line="240" w:lineRule="auto"/>
              <w:rPr>
                <w:sz w:val="20"/>
                <w:szCs w:val="20"/>
                <w:lang w:val="es-DO"/>
              </w:rPr>
            </w:pPr>
            <w:r w:rsidRPr="00C24AFD">
              <w:rPr>
                <w:b/>
                <w:bCs/>
                <w:sz w:val="22"/>
                <w:szCs w:val="22"/>
                <w:lang w:val="es-US"/>
              </w:rPr>
              <w:t>A</w:t>
            </w:r>
            <w:r>
              <w:rPr>
                <w:b/>
                <w:bCs/>
                <w:sz w:val="22"/>
                <w:szCs w:val="22"/>
                <w:lang w:val="es-US"/>
              </w:rPr>
              <w:t>dministración/Gestores</w:t>
            </w:r>
            <w:r w:rsidR="00096F50" w:rsidRPr="00C24AFD">
              <w:rPr>
                <w:b/>
                <w:bCs/>
                <w:sz w:val="22"/>
                <w:szCs w:val="22"/>
                <w:lang w:val="es-US"/>
              </w:rPr>
              <w:t xml:space="preserve"> </w:t>
            </w:r>
            <w:r>
              <w:rPr>
                <w:b/>
                <w:bCs/>
                <w:sz w:val="22"/>
                <w:szCs w:val="22"/>
                <w:lang w:val="es-US"/>
              </w:rPr>
              <w:t>de</w:t>
            </w:r>
            <w:r w:rsidR="00096F50" w:rsidRPr="00C24AFD">
              <w:rPr>
                <w:b/>
                <w:bCs/>
                <w:sz w:val="22"/>
                <w:szCs w:val="22"/>
                <w:lang w:val="es-US"/>
              </w:rPr>
              <w:t xml:space="preserve"> </w:t>
            </w:r>
            <w:r>
              <w:rPr>
                <w:b/>
                <w:bCs/>
                <w:sz w:val="22"/>
                <w:szCs w:val="22"/>
                <w:lang w:val="es-US"/>
              </w:rPr>
              <w:t>contenedores &amp; Orquestadores:</w:t>
            </w:r>
          </w:p>
          <w:p w14:paraId="33AB5463" w14:textId="5538C803" w:rsidR="00096F50" w:rsidRPr="00C14DA8" w:rsidRDefault="00096F50" w:rsidP="003F7EF1">
            <w:pPr>
              <w:spacing w:line="240" w:lineRule="auto"/>
              <w:rPr>
                <w:sz w:val="20"/>
                <w:szCs w:val="20"/>
              </w:rPr>
            </w:pPr>
            <w:r w:rsidRPr="00C14DA8">
              <w:rPr>
                <w:sz w:val="20"/>
                <w:szCs w:val="20"/>
              </w:rPr>
              <w:t>DOCKER, DOCKER COMPOSE, DOCKER SWARM Y KUBERNETES</w:t>
            </w:r>
            <w:r w:rsidR="00C24AFD" w:rsidRPr="00C14DA8">
              <w:rPr>
                <w:sz w:val="20"/>
                <w:szCs w:val="20"/>
              </w:rPr>
              <w:t>.</w:t>
            </w:r>
          </w:p>
          <w:p w14:paraId="3454B156" w14:textId="563E6CC8" w:rsidR="00C24AFD" w:rsidRPr="00F01BD1" w:rsidRDefault="00C24AFD" w:rsidP="003F7EF1">
            <w:pPr>
              <w:spacing w:line="240" w:lineRule="auto"/>
              <w:rPr>
                <w:b/>
                <w:bCs/>
                <w:sz w:val="22"/>
                <w:szCs w:val="22"/>
                <w:lang w:val="es-DO"/>
              </w:rPr>
            </w:pPr>
            <w:r w:rsidRPr="00F01BD1">
              <w:rPr>
                <w:b/>
                <w:bCs/>
                <w:sz w:val="22"/>
                <w:szCs w:val="22"/>
                <w:lang w:val="es-DO"/>
              </w:rPr>
              <w:t>I</w:t>
            </w:r>
            <w:r w:rsidR="00F01BD1">
              <w:rPr>
                <w:b/>
                <w:bCs/>
                <w:sz w:val="22"/>
                <w:szCs w:val="22"/>
                <w:lang w:val="es-DO"/>
              </w:rPr>
              <w:t>nfraestructura</w:t>
            </w:r>
            <w:r w:rsidRPr="00F01BD1">
              <w:rPr>
                <w:b/>
                <w:bCs/>
                <w:sz w:val="22"/>
                <w:szCs w:val="22"/>
                <w:lang w:val="es-DO"/>
              </w:rPr>
              <w:t xml:space="preserve"> </w:t>
            </w:r>
            <w:r w:rsidR="00F01BD1">
              <w:rPr>
                <w:b/>
                <w:bCs/>
                <w:sz w:val="22"/>
                <w:szCs w:val="22"/>
                <w:lang w:val="es-DO"/>
              </w:rPr>
              <w:t>como código</w:t>
            </w:r>
            <w:r w:rsidRPr="00F01BD1">
              <w:rPr>
                <w:b/>
                <w:bCs/>
                <w:sz w:val="22"/>
                <w:szCs w:val="22"/>
                <w:lang w:val="es-DO"/>
              </w:rPr>
              <w:t>:</w:t>
            </w:r>
          </w:p>
          <w:p w14:paraId="0FAA40D3" w14:textId="0E09DECE" w:rsidR="00C24AFD" w:rsidRPr="00C14DA8" w:rsidRDefault="00C24AFD" w:rsidP="003F7EF1">
            <w:pPr>
              <w:spacing w:line="240" w:lineRule="auto"/>
              <w:rPr>
                <w:sz w:val="20"/>
                <w:szCs w:val="20"/>
                <w:lang w:val="es-DO"/>
              </w:rPr>
            </w:pPr>
            <w:r w:rsidRPr="00C14DA8">
              <w:rPr>
                <w:sz w:val="20"/>
                <w:szCs w:val="20"/>
                <w:lang w:val="es-DO"/>
              </w:rPr>
              <w:t>TERRAFORM Y CLOUD FORMATION.</w:t>
            </w:r>
          </w:p>
          <w:p w14:paraId="2BB54DBE" w14:textId="74D863ED" w:rsidR="00C24AFD" w:rsidRDefault="00C24AFD" w:rsidP="003F7EF1">
            <w:pPr>
              <w:spacing w:line="240" w:lineRule="auto"/>
              <w:rPr>
                <w:b/>
                <w:bCs/>
                <w:sz w:val="22"/>
                <w:szCs w:val="22"/>
                <w:lang w:val="es-DO"/>
              </w:rPr>
            </w:pPr>
            <w:r w:rsidRPr="00C24AFD">
              <w:rPr>
                <w:b/>
                <w:bCs/>
                <w:sz w:val="22"/>
                <w:szCs w:val="22"/>
                <w:lang w:val="es-DO"/>
              </w:rPr>
              <w:t>R</w:t>
            </w:r>
            <w:r w:rsidR="00F01BD1">
              <w:rPr>
                <w:b/>
                <w:bCs/>
                <w:sz w:val="22"/>
                <w:szCs w:val="22"/>
                <w:lang w:val="es-DO"/>
              </w:rPr>
              <w:t>epositorios</w:t>
            </w:r>
            <w:r w:rsidRPr="00C24AFD">
              <w:rPr>
                <w:b/>
                <w:bCs/>
                <w:sz w:val="22"/>
                <w:szCs w:val="22"/>
                <w:lang w:val="es-DO"/>
              </w:rPr>
              <w:t xml:space="preserve"> </w:t>
            </w:r>
            <w:r w:rsidR="00F01BD1">
              <w:rPr>
                <w:b/>
                <w:bCs/>
                <w:sz w:val="22"/>
                <w:szCs w:val="22"/>
                <w:lang w:val="es-DO"/>
              </w:rPr>
              <w:t>&amp;</w:t>
            </w:r>
            <w:r w:rsidRPr="00C24AFD">
              <w:rPr>
                <w:b/>
                <w:bCs/>
                <w:sz w:val="22"/>
                <w:szCs w:val="22"/>
                <w:lang w:val="es-DO"/>
              </w:rPr>
              <w:t xml:space="preserve"> </w:t>
            </w:r>
            <w:r w:rsidR="00F01BD1" w:rsidRPr="00C24AFD">
              <w:rPr>
                <w:b/>
                <w:bCs/>
                <w:sz w:val="22"/>
                <w:szCs w:val="22"/>
                <w:lang w:val="es-DO"/>
              </w:rPr>
              <w:t>Á</w:t>
            </w:r>
            <w:r w:rsidR="00F01BD1">
              <w:rPr>
                <w:b/>
                <w:bCs/>
                <w:sz w:val="22"/>
                <w:szCs w:val="22"/>
                <w:lang w:val="es-DO"/>
              </w:rPr>
              <w:t>rea</w:t>
            </w:r>
            <w:r w:rsidRPr="00C24AFD">
              <w:rPr>
                <w:b/>
                <w:bCs/>
                <w:sz w:val="22"/>
                <w:szCs w:val="22"/>
                <w:lang w:val="es-DO"/>
              </w:rPr>
              <w:t xml:space="preserve"> </w:t>
            </w:r>
            <w:r w:rsidR="00F01BD1">
              <w:rPr>
                <w:b/>
                <w:bCs/>
                <w:sz w:val="22"/>
                <w:szCs w:val="22"/>
                <w:lang w:val="es-DO"/>
              </w:rPr>
              <w:t>de</w:t>
            </w:r>
            <w:r w:rsidRPr="00C24AFD">
              <w:rPr>
                <w:b/>
                <w:bCs/>
                <w:sz w:val="22"/>
                <w:szCs w:val="22"/>
                <w:lang w:val="es-DO"/>
              </w:rPr>
              <w:t xml:space="preserve"> </w:t>
            </w:r>
            <w:r w:rsidR="00F01BD1">
              <w:rPr>
                <w:b/>
                <w:bCs/>
                <w:sz w:val="22"/>
                <w:szCs w:val="22"/>
                <w:lang w:val="es-DO"/>
              </w:rPr>
              <w:t>pruebas</w:t>
            </w:r>
            <w:r>
              <w:rPr>
                <w:b/>
                <w:bCs/>
                <w:sz w:val="22"/>
                <w:szCs w:val="22"/>
                <w:lang w:val="es-DO"/>
              </w:rPr>
              <w:t xml:space="preserve"> </w:t>
            </w:r>
            <w:r w:rsidR="00F01BD1">
              <w:rPr>
                <w:b/>
                <w:bCs/>
                <w:sz w:val="22"/>
                <w:szCs w:val="22"/>
                <w:lang w:val="es-DO"/>
              </w:rPr>
              <w:t>e</w:t>
            </w:r>
            <w:r>
              <w:rPr>
                <w:b/>
                <w:bCs/>
                <w:sz w:val="22"/>
                <w:szCs w:val="22"/>
                <w:lang w:val="es-DO"/>
              </w:rPr>
              <w:t xml:space="preserve"> </w:t>
            </w:r>
            <w:r w:rsidR="00F01BD1">
              <w:rPr>
                <w:b/>
                <w:bCs/>
                <w:sz w:val="22"/>
                <w:szCs w:val="22"/>
                <w:lang w:val="es-DO"/>
              </w:rPr>
              <w:t>Implementación</w:t>
            </w:r>
            <w:r>
              <w:rPr>
                <w:b/>
                <w:bCs/>
                <w:sz w:val="22"/>
                <w:szCs w:val="22"/>
                <w:lang w:val="es-DO"/>
              </w:rPr>
              <w:t>:</w:t>
            </w:r>
          </w:p>
          <w:p w14:paraId="18197366" w14:textId="765563C6" w:rsidR="00C24AFD" w:rsidRPr="00C14DA8" w:rsidRDefault="00C24AFD" w:rsidP="003F7EF1">
            <w:pPr>
              <w:spacing w:line="240" w:lineRule="auto"/>
              <w:rPr>
                <w:sz w:val="20"/>
                <w:szCs w:val="20"/>
                <w:lang w:val="es-DO"/>
              </w:rPr>
            </w:pPr>
            <w:r w:rsidRPr="00C14DA8">
              <w:rPr>
                <w:sz w:val="20"/>
                <w:szCs w:val="20"/>
                <w:lang w:val="es-DO"/>
              </w:rPr>
              <w:t>DOCKERHUB, GITHUB Y GITLAB</w:t>
            </w:r>
            <w:r w:rsidR="00F01BD1" w:rsidRPr="00C14DA8">
              <w:rPr>
                <w:sz w:val="20"/>
                <w:szCs w:val="20"/>
                <w:lang w:val="es-DO"/>
              </w:rPr>
              <w:t>.</w:t>
            </w:r>
          </w:p>
          <w:p w14:paraId="328F610D" w14:textId="74B6C1EE" w:rsidR="00AE2EF6" w:rsidRPr="00C14DA8" w:rsidRDefault="00AE2EF6" w:rsidP="003F7EF1">
            <w:pPr>
              <w:spacing w:line="240" w:lineRule="auto"/>
              <w:rPr>
                <w:b/>
                <w:bCs/>
                <w:sz w:val="22"/>
                <w:szCs w:val="22"/>
                <w:lang w:val="es-DO"/>
              </w:rPr>
            </w:pPr>
            <w:r w:rsidRPr="00C14DA8">
              <w:rPr>
                <w:b/>
                <w:bCs/>
                <w:sz w:val="22"/>
                <w:szCs w:val="22"/>
                <w:lang w:val="es-DO"/>
              </w:rPr>
              <w:t>PLATAFORMAS CLOUD:</w:t>
            </w:r>
          </w:p>
          <w:p w14:paraId="223ABA7A" w14:textId="4F4DCA44" w:rsidR="00AE2EF6" w:rsidRPr="00F01BD1" w:rsidRDefault="00AE2EF6" w:rsidP="003F7EF1">
            <w:pPr>
              <w:spacing w:line="240" w:lineRule="auto"/>
              <w:rPr>
                <w:sz w:val="20"/>
                <w:szCs w:val="20"/>
              </w:rPr>
            </w:pPr>
            <w:r w:rsidRPr="00F01BD1">
              <w:rPr>
                <w:sz w:val="20"/>
                <w:szCs w:val="20"/>
              </w:rPr>
              <w:t>AZURE/AZURE DEVOPS Y AWS</w:t>
            </w:r>
            <w:r w:rsidR="00F01BD1" w:rsidRPr="00F01BD1">
              <w:rPr>
                <w:sz w:val="20"/>
                <w:szCs w:val="20"/>
              </w:rPr>
              <w:t>.</w:t>
            </w:r>
          </w:p>
          <w:p w14:paraId="27DAC075" w14:textId="40E3F955" w:rsidR="00AE2EF6" w:rsidRPr="00F01BD1" w:rsidRDefault="00F01BD1" w:rsidP="003F7EF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F01BD1">
              <w:rPr>
                <w:b/>
                <w:bCs/>
                <w:sz w:val="22"/>
                <w:szCs w:val="22"/>
              </w:rPr>
              <w:t>Scripting</w:t>
            </w:r>
            <w:r w:rsidR="00AE2EF6" w:rsidRPr="00F01BD1">
              <w:rPr>
                <w:b/>
                <w:bCs/>
                <w:sz w:val="22"/>
                <w:szCs w:val="22"/>
              </w:rPr>
              <w:t>:</w:t>
            </w:r>
          </w:p>
          <w:p w14:paraId="5F35EC8F" w14:textId="77777777" w:rsidR="00F01BD1" w:rsidRPr="003F7EF1" w:rsidRDefault="00AE2EF6" w:rsidP="003F7EF1">
            <w:pPr>
              <w:spacing w:line="240" w:lineRule="auto"/>
              <w:rPr>
                <w:b/>
                <w:bCs/>
                <w:sz w:val="20"/>
                <w:szCs w:val="20"/>
                <w:lang w:val="es-US"/>
              </w:rPr>
            </w:pPr>
            <w:r w:rsidRPr="003F7EF1">
              <w:rPr>
                <w:sz w:val="20"/>
                <w:szCs w:val="20"/>
                <w:lang w:val="es-US"/>
              </w:rPr>
              <w:t>BASH Y GIT</w:t>
            </w:r>
            <w:r w:rsidR="00F01BD1" w:rsidRPr="003F7EF1">
              <w:rPr>
                <w:b/>
                <w:bCs/>
                <w:sz w:val="20"/>
                <w:szCs w:val="20"/>
                <w:lang w:val="es-US"/>
              </w:rPr>
              <w:t>.</w:t>
            </w:r>
          </w:p>
          <w:p w14:paraId="0B594713" w14:textId="2AD1A2DE" w:rsidR="003F7EF1" w:rsidRPr="003F7EF1" w:rsidRDefault="003F7EF1" w:rsidP="003F7EF1">
            <w:pPr>
              <w:spacing w:line="240" w:lineRule="auto"/>
              <w:rPr>
                <w:sz w:val="22"/>
                <w:szCs w:val="22"/>
                <w:lang w:val="es-US"/>
              </w:rPr>
            </w:pPr>
            <w:r>
              <w:rPr>
                <w:sz w:val="22"/>
                <w:szCs w:val="22"/>
                <w:lang w:val="es-US"/>
              </w:rPr>
              <w:t>Hasta ahora estas son todas las herramientas y plataformas con las que me familiarizo, aun continúo aprendiendo e investigando nuevas alternativas a las mencionadas y implementando pruebas en cada una.</w:t>
            </w:r>
          </w:p>
        </w:tc>
      </w:tr>
    </w:tbl>
    <w:p w14:paraId="682DE163" w14:textId="68613C1F" w:rsidR="00541CF2" w:rsidRPr="00700321" w:rsidRDefault="00541CF2">
      <w:pPr>
        <w:rPr>
          <w:lang w:val="es-US"/>
        </w:rPr>
      </w:pPr>
    </w:p>
    <w:sectPr w:rsidR="00541CF2" w:rsidRPr="00700321" w:rsidSect="00C777FF">
      <w:headerReference w:type="default" r:id="rId33"/>
      <w:footerReference w:type="default" r:id="rId34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B0864" w14:textId="77777777" w:rsidR="00F375AB" w:rsidRDefault="00F375AB" w:rsidP="00B21D64">
      <w:pPr>
        <w:spacing w:after="0" w:line="240" w:lineRule="auto"/>
      </w:pPr>
      <w:r>
        <w:separator/>
      </w:r>
    </w:p>
  </w:endnote>
  <w:endnote w:type="continuationSeparator" w:id="0">
    <w:p w14:paraId="4A4F9A1B" w14:textId="77777777" w:rsidR="00F375AB" w:rsidRDefault="00F375AB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D96AF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F205D4" wp14:editId="4ED6761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362994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96719" w14:textId="77777777" w:rsidR="00F375AB" w:rsidRDefault="00F375AB" w:rsidP="00B21D64">
      <w:pPr>
        <w:spacing w:after="0" w:line="240" w:lineRule="auto"/>
      </w:pPr>
      <w:r>
        <w:separator/>
      </w:r>
    </w:p>
  </w:footnote>
  <w:footnote w:type="continuationSeparator" w:id="0">
    <w:p w14:paraId="12FEE1F0" w14:textId="77777777" w:rsidR="00F375AB" w:rsidRDefault="00F375AB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2A4F1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6D9AAE50" wp14:editId="621E355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DD3EBC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85E98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96960488">
    <w:abstractNumId w:val="6"/>
  </w:num>
  <w:num w:numId="2" w16cid:durableId="590815619">
    <w:abstractNumId w:val="8"/>
  </w:num>
  <w:num w:numId="3" w16cid:durableId="696321925">
    <w:abstractNumId w:val="5"/>
  </w:num>
  <w:num w:numId="4" w16cid:durableId="1586526204">
    <w:abstractNumId w:val="2"/>
  </w:num>
  <w:num w:numId="5" w16cid:durableId="176509810">
    <w:abstractNumId w:val="4"/>
  </w:num>
  <w:num w:numId="6" w16cid:durableId="1987003936">
    <w:abstractNumId w:val="7"/>
  </w:num>
  <w:num w:numId="7" w16cid:durableId="1561357279">
    <w:abstractNumId w:val="0"/>
  </w:num>
  <w:num w:numId="8" w16cid:durableId="632060536">
    <w:abstractNumId w:val="1"/>
  </w:num>
  <w:num w:numId="9" w16cid:durableId="509374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1B"/>
    <w:rsid w:val="000078C7"/>
    <w:rsid w:val="000161E1"/>
    <w:rsid w:val="000200B1"/>
    <w:rsid w:val="00021303"/>
    <w:rsid w:val="00096F50"/>
    <w:rsid w:val="000A7423"/>
    <w:rsid w:val="000D1EEA"/>
    <w:rsid w:val="001071E6"/>
    <w:rsid w:val="00107E81"/>
    <w:rsid w:val="00141EBD"/>
    <w:rsid w:val="00144072"/>
    <w:rsid w:val="0019018C"/>
    <w:rsid w:val="001B2D5D"/>
    <w:rsid w:val="001C0356"/>
    <w:rsid w:val="001D4CC0"/>
    <w:rsid w:val="001E28F5"/>
    <w:rsid w:val="0021475C"/>
    <w:rsid w:val="00266F7E"/>
    <w:rsid w:val="00272A47"/>
    <w:rsid w:val="00372E58"/>
    <w:rsid w:val="003C0BB5"/>
    <w:rsid w:val="003C7D92"/>
    <w:rsid w:val="003F7EF1"/>
    <w:rsid w:val="004067B9"/>
    <w:rsid w:val="004103C0"/>
    <w:rsid w:val="00410A10"/>
    <w:rsid w:val="00452292"/>
    <w:rsid w:val="00472B3C"/>
    <w:rsid w:val="004865C2"/>
    <w:rsid w:val="004B4147"/>
    <w:rsid w:val="004D569C"/>
    <w:rsid w:val="004E6F3A"/>
    <w:rsid w:val="0051451B"/>
    <w:rsid w:val="0052311B"/>
    <w:rsid w:val="00541CF2"/>
    <w:rsid w:val="00546440"/>
    <w:rsid w:val="00552F9B"/>
    <w:rsid w:val="0055583C"/>
    <w:rsid w:val="005636A7"/>
    <w:rsid w:val="005A20B8"/>
    <w:rsid w:val="005A3C6C"/>
    <w:rsid w:val="005B7DB3"/>
    <w:rsid w:val="0061400D"/>
    <w:rsid w:val="00621B5C"/>
    <w:rsid w:val="0068154B"/>
    <w:rsid w:val="006C2DFF"/>
    <w:rsid w:val="00700321"/>
    <w:rsid w:val="00702B14"/>
    <w:rsid w:val="00733BBE"/>
    <w:rsid w:val="007549E6"/>
    <w:rsid w:val="007571B5"/>
    <w:rsid w:val="007772B1"/>
    <w:rsid w:val="00781723"/>
    <w:rsid w:val="007E1350"/>
    <w:rsid w:val="008048D4"/>
    <w:rsid w:val="00826DCD"/>
    <w:rsid w:val="008424CE"/>
    <w:rsid w:val="0088647C"/>
    <w:rsid w:val="00890F1A"/>
    <w:rsid w:val="008C594C"/>
    <w:rsid w:val="008E2197"/>
    <w:rsid w:val="008F4A55"/>
    <w:rsid w:val="009474E0"/>
    <w:rsid w:val="00997E86"/>
    <w:rsid w:val="009A10A1"/>
    <w:rsid w:val="009A21A6"/>
    <w:rsid w:val="009B7D45"/>
    <w:rsid w:val="00A10ECD"/>
    <w:rsid w:val="00A21AF8"/>
    <w:rsid w:val="00A6425D"/>
    <w:rsid w:val="00A73E2F"/>
    <w:rsid w:val="00A96376"/>
    <w:rsid w:val="00AB252D"/>
    <w:rsid w:val="00AC1EC6"/>
    <w:rsid w:val="00AC5820"/>
    <w:rsid w:val="00AC6542"/>
    <w:rsid w:val="00AE2EF6"/>
    <w:rsid w:val="00B022D9"/>
    <w:rsid w:val="00B03ED5"/>
    <w:rsid w:val="00B1117A"/>
    <w:rsid w:val="00B15096"/>
    <w:rsid w:val="00B21D64"/>
    <w:rsid w:val="00B73E22"/>
    <w:rsid w:val="00B80B28"/>
    <w:rsid w:val="00B85CF2"/>
    <w:rsid w:val="00BB7CE4"/>
    <w:rsid w:val="00BC33C3"/>
    <w:rsid w:val="00BC6ECB"/>
    <w:rsid w:val="00BC7D72"/>
    <w:rsid w:val="00BD7EC7"/>
    <w:rsid w:val="00BF0DAF"/>
    <w:rsid w:val="00C05345"/>
    <w:rsid w:val="00C14DA8"/>
    <w:rsid w:val="00C24AFD"/>
    <w:rsid w:val="00C2553D"/>
    <w:rsid w:val="00C344AA"/>
    <w:rsid w:val="00C37B1A"/>
    <w:rsid w:val="00C62EC0"/>
    <w:rsid w:val="00C738CE"/>
    <w:rsid w:val="00C777FF"/>
    <w:rsid w:val="00CD2FD2"/>
    <w:rsid w:val="00CF5D6D"/>
    <w:rsid w:val="00D12DFD"/>
    <w:rsid w:val="00D611D6"/>
    <w:rsid w:val="00D62B7E"/>
    <w:rsid w:val="00D76915"/>
    <w:rsid w:val="00DC596E"/>
    <w:rsid w:val="00E36C1F"/>
    <w:rsid w:val="00E5258D"/>
    <w:rsid w:val="00E63FE2"/>
    <w:rsid w:val="00EF3BA8"/>
    <w:rsid w:val="00EF76A4"/>
    <w:rsid w:val="00F01BD1"/>
    <w:rsid w:val="00F375AB"/>
    <w:rsid w:val="00F41EB0"/>
    <w:rsid w:val="00F82F7C"/>
    <w:rsid w:val="00FA786B"/>
    <w:rsid w:val="00FC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660A1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CF2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B80B28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B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4DA8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mailto:stevengarcia.94@hotmail.com" TargetMode="External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mailto:reymer.steven94@gmail.com" TargetMode="External"/><Relationship Id="rId25" Type="http://schemas.openxmlformats.org/officeDocument/2006/relationships/hyperlink" Target="https://www.linkedin.com/in/reymer-steven-garcia-acevedo-2412bb187/" TargetMode="Externa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sv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hyperlink" Target="https://samurai829.github.io/home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11.sv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4.svg"/><Relationship Id="rId30" Type="http://schemas.openxmlformats.org/officeDocument/2006/relationships/image" Target="media/image17.sv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AppData\Roaming\Microsoft\Templates\Modern%20initials%20resume.dotx" TargetMode="External"/></Relationship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9FAD6-B852-4973-83D2-303429DCAA8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2022-04-05T23:29:00Z</dcterms:created>
  <dcterms:modified xsi:type="dcterms:W3CDTF">2022-05-09T01:05:00Z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